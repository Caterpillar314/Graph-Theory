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307"/>
            <w:gridCol w:w="7730"/>
          </w:tblGrid>
          <w:tr w:rsidR="00144867">
            <w:trPr>
              <w:trHeight w:val="3960"/>
              <w:jc w:val="center"/>
            </w:trPr>
            <w:tc>
              <w:tcPr>
                <w:tcW w:w="1450" w:type="pct"/>
                <w:tcBorders>
                  <w:top w:val="nil"/>
                  <w:left w:val="nil"/>
                  <w:bottom w:val="nil"/>
                  <w:right w:val="nil"/>
                </w:tcBorders>
                <w:shd w:val="clear" w:color="auto" w:fill="auto"/>
              </w:tcPr>
              <w:p w:rsidR="00FF1166" w:rsidRDefault="00FF1166">
                <w:pPr>
                  <w:pStyle w:val="Sansinterligne"/>
                </w:pPr>
              </w:p>
            </w:tc>
            <w:tc>
              <w:tcPr>
                <w:tcW w:w="4000" w:type="pct"/>
                <w:tcBorders>
                  <w:top w:val="nil"/>
                  <w:left w:val="nil"/>
                  <w:bottom w:val="nil"/>
                  <w:right w:val="nil"/>
                </w:tcBorders>
                <w:shd w:val="clear" w:color="auto" w:fill="auto"/>
                <w:tcMar>
                  <w:left w:w="115" w:type="dxa"/>
                  <w:bottom w:w="115" w:type="dxa"/>
                </w:tcMar>
                <w:vAlign w:val="bottom"/>
              </w:tcPr>
              <w:p w:rsidR="00FF1166" w:rsidRDefault="00B7793C" w:rsidP="00AB021B">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538507C828024C64848D98B0CD764F0F"/>
                    </w:placeholder>
                    <w:dataBinding w:prefixMappings="xmlns:ns0='http://schemas.openxmlformats.org/package/2006/metadata/core-properties' xmlns:ns1='http://purl.org/dc/elements/1.1/'" w:xpath="/ns0:coreProperties[1]/ns1:title[1]" w:storeItemID="{6C3C8BC8-F283-45AE-878A-BAB7291924A1}"/>
                    <w:text/>
                  </w:sdtPr>
                  <w:sdtEndPr/>
                  <w:sdtContent>
                    <w:r w:rsidR="00AB021B">
                      <w:rPr>
                        <w:rFonts w:asciiTheme="majorHAnsi" w:eastAsiaTheme="majorEastAsia" w:hAnsiTheme="majorHAnsi" w:cstheme="majorBidi"/>
                        <w:caps/>
                        <w:color w:val="775F55" w:themeColor="text2"/>
                        <w:sz w:val="110"/>
                        <w:szCs w:val="110"/>
                      </w:rPr>
                      <w:t>Projet de théorie des graphes</w:t>
                    </w:r>
                  </w:sdtContent>
                </w:sdt>
              </w:p>
            </w:tc>
          </w:tr>
          <w:tr w:rsidR="00144867">
            <w:trPr>
              <w:jc w:val="center"/>
            </w:trPr>
            <w:tc>
              <w:tcPr>
                <w:tcW w:w="1450" w:type="pct"/>
                <w:tcBorders>
                  <w:top w:val="nil"/>
                  <w:left w:val="nil"/>
                  <w:bottom w:val="nil"/>
                  <w:right w:val="nil"/>
                </w:tcBorders>
                <w:shd w:val="clear" w:color="auto" w:fill="auto"/>
              </w:tcPr>
              <w:p w:rsidR="00FF1166" w:rsidRDefault="00FF1166">
                <w:pPr>
                  <w:pStyle w:val="Sansinterligne"/>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FF1166" w:rsidRDefault="00973913">
                <w:r>
                  <w:rPr>
                    <w:noProof/>
                  </w:rPr>
                  <w:drawing>
                    <wp:anchor distT="0" distB="0" distL="114300" distR="114300" simplePos="0" relativeHeight="251658240" behindDoc="1" locked="0" layoutInCell="1" allowOverlap="1">
                      <wp:simplePos x="0" y="0"/>
                      <wp:positionH relativeFrom="column">
                        <wp:posOffset>-312420</wp:posOffset>
                      </wp:positionH>
                      <wp:positionV relativeFrom="paragraph">
                        <wp:posOffset>-3667125</wp:posOffset>
                      </wp:positionV>
                      <wp:extent cx="4862830" cy="3648075"/>
                      <wp:effectExtent l="0" t="0" r="0" b="9525"/>
                      <wp:wrapTight wrapText="bothSides">
                        <wp:wrapPolygon edited="0">
                          <wp:start x="0" y="0"/>
                          <wp:lineTo x="0" y="21544"/>
                          <wp:lineTo x="21493" y="21544"/>
                          <wp:lineTo x="21493"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11">
                                <a:extLst>
                                  <a:ext uri="{28A0092B-C50C-407E-A947-70E740481C1C}">
                                    <a14:useLocalDpi xmlns:a14="http://schemas.microsoft.com/office/drawing/2010/main" val="0"/>
                                  </a:ext>
                                </a:extLst>
                              </a:blip>
                              <a:stretch>
                                <a:fillRect/>
                              </a:stretch>
                            </pic:blipFill>
                            <pic:spPr>
                              <a:xfrm>
                                <a:off x="0" y="0"/>
                                <a:ext cx="4862830" cy="3648075"/>
                              </a:xfrm>
                              <a:prstGeom prst="rect">
                                <a:avLst/>
                              </a:prstGeom>
                            </pic:spPr>
                          </pic:pic>
                        </a:graphicData>
                      </a:graphic>
                      <wp14:sizeRelH relativeFrom="page">
                        <wp14:pctWidth>0</wp14:pctWidth>
                      </wp14:sizeRelH>
                      <wp14:sizeRelV relativeFrom="page">
                        <wp14:pctHeight>0</wp14:pctHeight>
                      </wp14:sizeRelV>
                    </wp:anchor>
                  </w:drawing>
                </w:r>
              </w:p>
            </w:tc>
          </w:tr>
          <w:tr w:rsidR="00144867">
            <w:trPr>
              <w:trHeight w:val="864"/>
              <w:jc w:val="center"/>
            </w:trPr>
            <w:tc>
              <w:tcPr>
                <w:tcW w:w="1450" w:type="pct"/>
                <w:tcBorders>
                  <w:top w:val="nil"/>
                  <w:left w:val="nil"/>
                  <w:bottom w:val="nil"/>
                </w:tcBorders>
                <w:shd w:val="clear" w:color="auto" w:fill="DD8047" w:themeFill="accent2"/>
                <w:vAlign w:val="center"/>
              </w:tcPr>
              <w:p w:rsidR="00FF1166" w:rsidRDefault="00B7793C" w:rsidP="00AB021B">
                <w:pPr>
                  <w:pStyle w:val="Sansinterligne"/>
                  <w:rPr>
                    <w:color w:val="FFFFFF" w:themeColor="background1"/>
                    <w:sz w:val="32"/>
                    <w:szCs w:val="32"/>
                  </w:rPr>
                </w:pPr>
                <w:sdt>
                  <w:sdtPr>
                    <w:rPr>
                      <w:color w:val="FFFFFF" w:themeColor="background1"/>
                      <w:sz w:val="28"/>
                      <w:szCs w:val="32"/>
                    </w:rPr>
                    <w:alias w:val="Date"/>
                    <w:id w:val="541102334"/>
                    <w:placeholder>
                      <w:docPart w:val="D9D6B86124304239B30F2C61FD3EC7F6"/>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roofErr w:type="spellStart"/>
                    <w:r w:rsidR="00AB021B" w:rsidRPr="00144867">
                      <w:rPr>
                        <w:color w:val="FFFFFF" w:themeColor="background1"/>
                        <w:sz w:val="28"/>
                        <w:szCs w:val="32"/>
                      </w:rPr>
                      <w:t>Berthomier</w:t>
                    </w:r>
                    <w:proofErr w:type="spellEnd"/>
                    <w:r w:rsidR="00AB021B" w:rsidRPr="00144867">
                      <w:rPr>
                        <w:color w:val="FFFFFF" w:themeColor="background1"/>
                        <w:sz w:val="28"/>
                        <w:szCs w:val="32"/>
                      </w:rPr>
                      <w:t xml:space="preserve"> Léa Guillet Valentin</w:t>
                    </w:r>
                  </w:sdtContent>
                </w:sdt>
              </w:p>
            </w:tc>
            <w:tc>
              <w:tcPr>
                <w:tcW w:w="4000" w:type="pct"/>
                <w:tcBorders>
                  <w:top w:val="nil"/>
                  <w:bottom w:val="nil"/>
                  <w:right w:val="nil"/>
                </w:tcBorders>
                <w:shd w:val="clear" w:color="auto" w:fill="94B6D2" w:themeFill="accent1"/>
                <w:tcMar>
                  <w:left w:w="216" w:type="dxa"/>
                </w:tcMar>
                <w:vAlign w:val="center"/>
              </w:tcPr>
              <w:p w:rsidR="00FF1166" w:rsidRDefault="00B7793C" w:rsidP="00AB021B">
                <w:pPr>
                  <w:pStyle w:val="Sansinterligne"/>
                  <w:rPr>
                    <w:color w:val="FFFFFF" w:themeColor="background1"/>
                    <w:sz w:val="40"/>
                    <w:szCs w:val="40"/>
                  </w:rPr>
                </w:pPr>
                <w:sdt>
                  <w:sdtPr>
                    <w:rPr>
                      <w:color w:val="FFFFFF" w:themeColor="background1"/>
                      <w:sz w:val="40"/>
                      <w:szCs w:val="40"/>
                    </w:rPr>
                    <w:alias w:val="Sous-titre"/>
                    <w:id w:val="541102329"/>
                    <w:placeholder>
                      <w:docPart w:val="BEC28EC002FB402AB180E30817F3B873"/>
                    </w:placeholder>
                    <w:dataBinding w:prefixMappings="xmlns:ns0='http://schemas.openxmlformats.org/package/2006/metadata/core-properties' xmlns:ns1='http://purl.org/dc/elements/1.1/'" w:xpath="/ns0:coreProperties[1]/ns1:subject[1]" w:storeItemID="{6C3C8BC8-F283-45AE-878A-BAB7291924A1}"/>
                    <w:text/>
                  </w:sdtPr>
                  <w:sdtEndPr/>
                  <w:sdtContent>
                    <w:r w:rsidR="00AB021B">
                      <w:rPr>
                        <w:color w:val="FFFFFF" w:themeColor="background1"/>
                        <w:sz w:val="40"/>
                        <w:szCs w:val="40"/>
                      </w:rPr>
                      <w:t>Recherche des tours d’Euler dans un graphe</w:t>
                    </w:r>
                  </w:sdtContent>
                </w:sdt>
              </w:p>
            </w:tc>
          </w:tr>
          <w:tr w:rsidR="00144867">
            <w:trPr>
              <w:jc w:val="center"/>
            </w:trPr>
            <w:tc>
              <w:tcPr>
                <w:tcW w:w="1450" w:type="pct"/>
                <w:tcBorders>
                  <w:top w:val="nil"/>
                  <w:left w:val="nil"/>
                  <w:bottom w:val="nil"/>
                  <w:right w:val="nil"/>
                </w:tcBorders>
                <w:shd w:val="clear" w:color="auto" w:fill="auto"/>
                <w:vAlign w:val="center"/>
              </w:tcPr>
              <w:p w:rsidR="00FF1166" w:rsidRDefault="00FF1166">
                <w:pPr>
                  <w:pStyle w:val="Sansinterligne"/>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FF1166" w:rsidRDefault="0000704C">
                <w:pPr>
                  <w:pStyle w:val="Sansinterligne"/>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Le but de notre projet </w:t>
                </w:r>
                <w:r w:rsidR="004C6053">
                  <w:rPr>
                    <w:rFonts w:asciiTheme="majorHAnsi" w:eastAsiaTheme="majorEastAsia" w:hAnsiTheme="majorHAnsi" w:cstheme="majorBidi"/>
                    <w:sz w:val="26"/>
                    <w:szCs w:val="26"/>
                  </w:rPr>
                  <w:t>est</w:t>
                </w:r>
                <w:r>
                  <w:rPr>
                    <w:rFonts w:asciiTheme="majorHAnsi" w:eastAsiaTheme="majorEastAsia" w:hAnsiTheme="majorHAnsi" w:cstheme="majorBidi"/>
                    <w:sz w:val="26"/>
                    <w:szCs w:val="26"/>
                  </w:rPr>
                  <w:t xml:space="preserve"> de construire un algorithme capable d’</w:t>
                </w:r>
                <w:r w:rsidR="004F2E7A">
                  <w:rPr>
                    <w:rFonts w:asciiTheme="majorHAnsi" w:eastAsiaTheme="majorEastAsia" w:hAnsiTheme="majorHAnsi" w:cstheme="majorBidi"/>
                    <w:sz w:val="26"/>
                    <w:szCs w:val="26"/>
                  </w:rPr>
                  <w:t>indiquer si un graphe donné contient</w:t>
                </w:r>
                <w:r>
                  <w:rPr>
                    <w:rFonts w:asciiTheme="majorHAnsi" w:eastAsiaTheme="majorEastAsia" w:hAnsiTheme="majorHAnsi" w:cstheme="majorBidi"/>
                    <w:sz w:val="26"/>
                    <w:szCs w:val="26"/>
                  </w:rPr>
                  <w:t xml:space="preserve"> un tour d’Euler et, auquel cas, de le trouver.</w:t>
                </w:r>
                <w:r w:rsidR="002F2ABB">
                  <w:rPr>
                    <w:sz w:val="26"/>
                    <w:szCs w:val="26"/>
                  </w:rPr>
                  <w:t xml:space="preserve">  </w:t>
                </w:r>
              </w:p>
              <w:p w:rsidR="00FF1166" w:rsidRDefault="00FF1166">
                <w:pPr>
                  <w:pStyle w:val="Sansinterligne"/>
                  <w:rPr>
                    <w:rFonts w:asciiTheme="majorHAnsi" w:eastAsiaTheme="majorEastAsia" w:hAnsiTheme="majorHAnsi" w:cstheme="majorBidi"/>
                    <w:i/>
                    <w:iCs/>
                    <w:color w:val="775F55" w:themeColor="text2"/>
                    <w:sz w:val="26"/>
                    <w:szCs w:val="26"/>
                  </w:rPr>
                </w:pPr>
              </w:p>
            </w:tc>
          </w:tr>
        </w:tbl>
        <w:p w:rsidR="00FF1166" w:rsidRDefault="00B7793C">
          <w:pPr>
            <w:spacing w:after="200" w:line="276" w:lineRule="auto"/>
          </w:pPr>
        </w:p>
      </w:sdtContent>
    </w:sdt>
    <w:p w:rsidR="00FF1166" w:rsidRDefault="00B7793C">
      <w:pPr>
        <w:pStyle w:val="Titre"/>
      </w:pPr>
      <w:sdt>
        <w:sdtPr>
          <w:alias w:val="Titre"/>
          <w:id w:val="-1055697181"/>
          <w:placeholder>
            <w:docPart w:val="1229B585F38248B5AEE0260F5FF9CA62"/>
          </w:placeholder>
          <w:dataBinding w:prefixMappings="xmlns:ns0='http://schemas.openxmlformats.org/package/2006/metadata/core-properties' xmlns:ns1='http://purl.org/dc/elements/1.1/'" w:xpath="/ns0:coreProperties[1]/ns1:title[1]" w:storeItemID="{6C3C8BC8-F283-45AE-878A-BAB7291924A1}"/>
          <w:text/>
        </w:sdtPr>
        <w:sdtEndPr/>
        <w:sdtContent>
          <w:r w:rsidR="00AB021B">
            <w:t>Projet de théorie des graphes</w:t>
          </w:r>
        </w:sdtContent>
      </w:sdt>
    </w:p>
    <w:p w:rsidR="00FF1166" w:rsidRDefault="00FF1166">
      <w:pPr>
        <w:pStyle w:val="Titre"/>
        <w:rPr>
          <w:rFonts w:asciiTheme="majorHAnsi" w:eastAsiaTheme="majorEastAsia" w:hAnsiTheme="majorHAnsi" w:cstheme="majorBidi"/>
          <w:b/>
          <w:bCs/>
          <w:caps/>
          <w:color w:val="DD8047" w:themeColor="accent2"/>
          <w:spacing w:val="50"/>
          <w:sz w:val="24"/>
          <w:szCs w:val="24"/>
        </w:rPr>
      </w:pPr>
    </w:p>
    <w:sdt>
      <w:sdtPr>
        <w:id w:val="219697527"/>
        <w:placeholder>
          <w:docPart w:val="E7CC4D051D9348BDAAA732E899579DBB"/>
        </w:placeholder>
        <w:dataBinding w:prefixMappings="xmlns:ns0='http://schemas.openxmlformats.org/package/2006/metadata/core-properties' xmlns:ns1='http://purl.org/dc/elements/1.1/'" w:xpath="/ns0:coreProperties[1]/ns1:subject[1]" w:storeItemID="{6C3C8BC8-F283-45AE-878A-BAB7291924A1}"/>
        <w:text/>
      </w:sdtPr>
      <w:sdtEndPr/>
      <w:sdtContent>
        <w:p w:rsidR="00FF1166" w:rsidRDefault="00AB021B">
          <w:pPr>
            <w:pStyle w:val="Sous-titre"/>
          </w:pPr>
          <w:r>
            <w:t>Recherche des tours d’Euler dans un graphe</w:t>
          </w:r>
        </w:p>
      </w:sdtContent>
    </w:sdt>
    <w:p w:rsidR="00C10D0A" w:rsidRDefault="00C10D0A" w:rsidP="00C10D0A">
      <w:pPr>
        <w:pStyle w:val="Titre1"/>
      </w:pPr>
      <w:r>
        <w:t>Principe theorique</w:t>
      </w:r>
    </w:p>
    <w:p w:rsidR="002F0A59" w:rsidRPr="002F0A59" w:rsidRDefault="002F0A59" w:rsidP="002F0A59"/>
    <w:p w:rsidR="002A2DBD" w:rsidRDefault="002A2DBD" w:rsidP="002F0A59">
      <w:pPr>
        <w:ind w:firstLine="720"/>
      </w:pPr>
      <w:r>
        <w:t xml:space="preserve">Afin de savoir si un </w:t>
      </w:r>
      <w:r w:rsidR="0020400E">
        <w:t>graphe contient un</w:t>
      </w:r>
      <w:r>
        <w:t xml:space="preserve"> tour d’Euler, nous nous sommes basés sur le théorème </w:t>
      </w:r>
      <w:r w:rsidR="008D1475">
        <w:t>d’Euler</w:t>
      </w:r>
      <w:r>
        <w:t> </w:t>
      </w:r>
      <w:r w:rsidR="0020400E">
        <w:t xml:space="preserve">vu en cours </w:t>
      </w:r>
      <w:r>
        <w:t>:</w:t>
      </w:r>
    </w:p>
    <w:p w:rsidR="001F6BB8" w:rsidRDefault="008B7212" w:rsidP="002C76DB">
      <w:pPr>
        <w:pStyle w:val="Citationintense"/>
        <w:jc w:val="center"/>
      </w:pPr>
      <w:r w:rsidRPr="001F6BB8">
        <w:t>Soit G un</w:t>
      </w:r>
      <w:r w:rsidR="001F6BB8">
        <w:t xml:space="preserve"> graphe connexe et sans boucle.</w:t>
      </w:r>
    </w:p>
    <w:p w:rsidR="002A2DBD" w:rsidRPr="001F6BB8" w:rsidRDefault="002F0A59" w:rsidP="002C76DB">
      <w:pPr>
        <w:pStyle w:val="Citationintense"/>
        <w:jc w:val="center"/>
      </w:pPr>
      <w:r w:rsidRPr="001F6BB8">
        <w:t>Alors G possède un tour d’Euler si et seulement si tous les sommets de G sont de degré pair.</w:t>
      </w:r>
    </w:p>
    <w:p w:rsidR="002A2DBD" w:rsidRDefault="002A2DBD" w:rsidP="004F2E7A">
      <w:r>
        <w:t>Notre algorithme de reconnaissance de graphe eulérien consiste donc uniquement à examiner</w:t>
      </w:r>
      <w:r w:rsidR="0020400E">
        <w:t xml:space="preserve"> chaque </w:t>
      </w:r>
      <w:r w:rsidR="00043EDE">
        <w:t>sommet du graphe et vérifier qu’il est bien de degré pair.</w:t>
      </w:r>
    </w:p>
    <w:p w:rsidR="00043EDE" w:rsidRDefault="00043EDE" w:rsidP="004F2E7A"/>
    <w:p w:rsidR="001F6BB8" w:rsidRDefault="00043EDE" w:rsidP="001F6BB8">
      <w:pPr>
        <w:ind w:firstLine="720"/>
      </w:pPr>
      <w:r>
        <w:t>En ce qui concerne la recherche d’un tour d’Euler dans un graphe</w:t>
      </w:r>
      <w:r w:rsidR="001F6BB8">
        <w:t>, nous avons utilisé la démonstration de ce théorème qui donne une méthode explicite pour en trouver un.</w:t>
      </w:r>
    </w:p>
    <w:p w:rsidR="001F6BB8" w:rsidRPr="001F6BB8" w:rsidRDefault="001F6BB8" w:rsidP="001F6BB8">
      <w:pPr>
        <w:spacing w:after="0"/>
        <w:ind w:firstLine="720"/>
        <w:rPr>
          <w:i/>
        </w:rPr>
      </w:pPr>
      <w:r w:rsidRPr="001F6BB8">
        <w:rPr>
          <w:i/>
        </w:rPr>
        <w:t>Démontrons par double implication ce théorème :</w:t>
      </w:r>
    </w:p>
    <w:p w:rsidR="001F6BB8" w:rsidRDefault="00B7793C" w:rsidP="001F6BB8">
      <w:pPr>
        <w:spacing w:after="0"/>
        <w:ind w:firstLine="720"/>
        <w:rPr>
          <w:rFonts w:eastAsiaTheme="minorEastAsia"/>
          <w:i/>
        </w:rPr>
      </w:pPr>
      <m:oMath>
        <m:borderBox>
          <m:borderBoxPr>
            <m:ctrlPr>
              <w:rPr>
                <w:rFonts w:ascii="Cambria Math" w:hAnsi="Cambria Math"/>
                <w:i/>
              </w:rPr>
            </m:ctrlPr>
          </m:borderBoxPr>
          <m:e>
            <m:box>
              <m:boxPr>
                <m:opEmu m:val="1"/>
                <m:ctrlPr>
                  <w:rPr>
                    <w:rFonts w:ascii="Cambria Math" w:hAnsi="Cambria Math"/>
                    <w:i/>
                  </w:rPr>
                </m:ctrlPr>
              </m:boxPr>
              <m:e>
                <m:box>
                  <m:boxPr>
                    <m:opEmu m:val="1"/>
                    <m:ctrlPr>
                      <w:rPr>
                        <w:rFonts w:ascii="Cambria Math" w:hAnsi="Cambria Math"/>
                        <w:i/>
                      </w:rPr>
                    </m:ctrlPr>
                  </m:boxPr>
                  <m:e>
                    <m:box>
                      <m:boxPr>
                        <m:opEmu m:val="1"/>
                        <m:ctrlPr>
                          <w:rPr>
                            <w:rFonts w:ascii="Cambria Math" w:hAnsi="Cambria Math"/>
                            <w:i/>
                          </w:rPr>
                        </m:ctrlPr>
                      </m:boxPr>
                      <m:e>
                        <m:r>
                          <w:rPr>
                            <w:rFonts w:ascii="Cambria Math" w:hAnsi="Cambria Math"/>
                          </w:rPr>
                          <m:t>⟹</m:t>
                        </m:r>
                      </m:e>
                    </m:box>
                  </m:e>
                </m:box>
              </m:e>
            </m:box>
          </m:e>
        </m:borderBox>
      </m:oMath>
      <w:r w:rsidR="001F6BB8">
        <w:rPr>
          <w:rFonts w:eastAsiaTheme="minorEastAsia"/>
          <w:i/>
        </w:rPr>
        <w:t xml:space="preserve"> Soit G un graphe connexe et sans boucle possédant un tour d’Euler, soit v un sommet de G.</w:t>
      </w:r>
    </w:p>
    <w:p w:rsidR="001F6BB8" w:rsidRDefault="001F6BB8" w:rsidP="001F6BB8">
      <w:pPr>
        <w:spacing w:after="0"/>
        <w:ind w:firstLine="720"/>
        <w:rPr>
          <w:rFonts w:eastAsiaTheme="minorEastAsia"/>
          <w:i/>
        </w:rPr>
      </w:pPr>
      <w:r>
        <w:rPr>
          <w:rFonts w:eastAsiaTheme="minorEastAsia"/>
          <w:i/>
        </w:rPr>
        <w:tab/>
        <w:t xml:space="preserve">Alors lors du parcours de ce tour, à chaque passage par le sommet v, le tour arrive et repart </w:t>
      </w:r>
      <w:r>
        <w:rPr>
          <w:rFonts w:eastAsiaTheme="minorEastAsia"/>
          <w:i/>
        </w:rPr>
        <w:tab/>
      </w:r>
      <w:r>
        <w:rPr>
          <w:rFonts w:eastAsiaTheme="minorEastAsia"/>
          <w:i/>
        </w:rPr>
        <w:tab/>
        <w:t>de ce sommet par deux arêtes différentes.</w:t>
      </w:r>
    </w:p>
    <w:p w:rsidR="00903093" w:rsidRDefault="001F6BB8" w:rsidP="00903093">
      <w:pPr>
        <w:spacing w:after="0"/>
        <w:ind w:firstLine="720"/>
        <w:rPr>
          <w:rFonts w:eastAsiaTheme="minorEastAsia"/>
          <w:i/>
        </w:rPr>
      </w:pPr>
      <w:r>
        <w:rPr>
          <w:rFonts w:eastAsiaTheme="minorEastAsia"/>
          <w:i/>
        </w:rPr>
        <w:tab/>
        <w:t>Donc le sommet x est de degré pair.</w:t>
      </w:r>
    </w:p>
    <w:p w:rsidR="002C3858" w:rsidRDefault="002C3858" w:rsidP="00903093">
      <w:pPr>
        <w:spacing w:after="0"/>
        <w:ind w:firstLine="720"/>
        <w:rPr>
          <w:rFonts w:eastAsiaTheme="minorEastAsia"/>
          <w:i/>
        </w:rPr>
      </w:pPr>
    </w:p>
    <w:p w:rsidR="00903093" w:rsidRDefault="00903093" w:rsidP="00903093">
      <w:pPr>
        <w:spacing w:after="0"/>
        <w:rPr>
          <w:rFonts w:eastAsiaTheme="minorEastAsia"/>
          <w:i/>
        </w:rPr>
      </w:pPr>
      <w:r>
        <w:rPr>
          <w:rFonts w:eastAsiaTheme="minorEastAsia"/>
          <w:i/>
        </w:rPr>
        <w:t xml:space="preserve">           </w:t>
      </w:r>
      <m:oMath>
        <m:borderBox>
          <m:borderBoxPr>
            <m:ctrlPr>
              <w:rPr>
                <w:rFonts w:ascii="Cambria Math" w:eastAsiaTheme="minorEastAsia" w:hAnsi="Cambria Math"/>
                <w:i/>
              </w:rPr>
            </m:ctrlPr>
          </m:borderBoxPr>
          <m:e>
            <m:r>
              <w:rPr>
                <w:rFonts w:ascii="Cambria Math" w:eastAsiaTheme="minorEastAsia" w:hAnsi="Cambria Math"/>
              </w:rPr>
              <m:t>⟸</m:t>
            </m:r>
          </m:e>
        </m:borderBox>
      </m:oMath>
      <w:r w:rsidR="002C76DB">
        <w:rPr>
          <w:rFonts w:eastAsiaTheme="minorEastAsia"/>
          <w:i/>
        </w:rPr>
        <w:t xml:space="preserve"> Par récurrence forte sur le nombre de sommets n d’un graphe :</w:t>
      </w:r>
    </w:p>
    <w:p w:rsidR="002C76DB" w:rsidRDefault="002C76DB" w:rsidP="00903093">
      <w:pPr>
        <w:spacing w:after="0"/>
        <w:rPr>
          <w:rFonts w:eastAsiaTheme="minorEastAsia"/>
          <w:i/>
        </w:rPr>
      </w:pPr>
      <w:r>
        <w:rPr>
          <w:rFonts w:eastAsiaTheme="minorEastAsia"/>
          <w:i/>
        </w:rPr>
        <w:tab/>
      </w:r>
      <w:r>
        <w:rPr>
          <w:rFonts w:eastAsiaTheme="minorEastAsia"/>
          <w:i/>
        </w:rPr>
        <w:tab/>
      </w:r>
      <w:r w:rsidRPr="002C76DB">
        <w:rPr>
          <w:rFonts w:eastAsiaTheme="minorEastAsia"/>
          <w:i/>
          <w:u w:val="single"/>
        </w:rPr>
        <w:t>Initialisation :</w:t>
      </w:r>
      <w:r w:rsidRPr="002C76DB">
        <w:rPr>
          <w:rFonts w:eastAsiaTheme="minorEastAsia"/>
          <w:i/>
        </w:rPr>
        <w:t xml:space="preserve"> </w:t>
      </w:r>
      <w:r>
        <w:rPr>
          <w:rFonts w:eastAsiaTheme="minorEastAsia"/>
          <w:i/>
        </w:rPr>
        <w:t xml:space="preserve">cas </w:t>
      </w:r>
      <m:oMath>
        <m:r>
          <w:rPr>
            <w:rFonts w:ascii="Cambria Math" w:eastAsiaTheme="minorEastAsia" w:hAnsi="Cambria Math"/>
          </w:rPr>
          <m:t>n=1</m:t>
        </m:r>
      </m:oMath>
      <w:r>
        <w:rPr>
          <w:rFonts w:eastAsiaTheme="minorEastAsia"/>
          <w:i/>
        </w:rPr>
        <w:t xml:space="preserve"> : le graphe à un sommet ne contient pas d’arêtes, il est donc </w:t>
      </w:r>
      <w:r w:rsidR="008A356C">
        <w:rPr>
          <w:rFonts w:eastAsiaTheme="minorEastAsia"/>
          <w:i/>
        </w:rPr>
        <w:t>Eulérien</w:t>
      </w:r>
    </w:p>
    <w:p w:rsidR="002C76DB" w:rsidRDefault="002C76DB" w:rsidP="00903093">
      <w:pPr>
        <w:spacing w:after="0"/>
        <w:rPr>
          <w:rFonts w:eastAsiaTheme="minorEastAsia"/>
          <w:i/>
        </w:rPr>
      </w:pPr>
      <w:r>
        <w:rPr>
          <w:rFonts w:eastAsiaTheme="minorEastAsia"/>
          <w:i/>
        </w:rPr>
        <w:tab/>
      </w:r>
      <w:r>
        <w:rPr>
          <w:rFonts w:eastAsiaTheme="minorEastAsia"/>
          <w:i/>
        </w:rPr>
        <w:tab/>
      </w:r>
      <w:r w:rsidRPr="002C76DB">
        <w:rPr>
          <w:rFonts w:eastAsiaTheme="minorEastAsia"/>
          <w:i/>
          <w:u w:val="single"/>
        </w:rPr>
        <w:t>Itération :</w:t>
      </w:r>
      <w:r>
        <w:rPr>
          <w:rFonts w:eastAsiaTheme="minorEastAsia"/>
          <w:i/>
        </w:rPr>
        <w:t xml:space="preserve"> soit </w:t>
      </w:r>
      <m:oMath>
        <m:r>
          <w:rPr>
            <w:rFonts w:ascii="Cambria Math" w:eastAsiaTheme="minorEastAsia" w:hAnsi="Cambria Math"/>
          </w:rPr>
          <m:t>n</m:t>
        </m:r>
        <m:r>
          <m:rPr>
            <m:scr m:val="double-struck"/>
          </m:rPr>
          <w:rPr>
            <w:rFonts w:ascii="Cambria Math" w:eastAsiaTheme="minorEastAsia" w:hAnsi="Cambria Math"/>
          </w:rPr>
          <m:t xml:space="preserve">∈N, </m:t>
        </m:r>
      </m:oMath>
      <w:r>
        <w:rPr>
          <w:rFonts w:eastAsiaTheme="minorEastAsia"/>
          <w:i/>
        </w:rPr>
        <w:t xml:space="preserve">on suppose le résultat vrai pour </w:t>
      </w:r>
      <w:proofErr w:type="gramStart"/>
      <w:r>
        <w:rPr>
          <w:rFonts w:eastAsiaTheme="minorEastAsia"/>
          <w:i/>
        </w:rPr>
        <w:t xml:space="preserve">tout </w:t>
      </w:r>
      <w:proofErr w:type="gramEnd"/>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oMath>
      <w:r>
        <w:rPr>
          <w:rFonts w:eastAsiaTheme="minorEastAsia"/>
          <w:i/>
        </w:rPr>
        <w:t>.</w:t>
      </w:r>
    </w:p>
    <w:p w:rsidR="002C76DB" w:rsidRDefault="002C76DB" w:rsidP="00903093">
      <w:pPr>
        <w:spacing w:after="0"/>
        <w:rPr>
          <w:rFonts w:eastAsiaTheme="minorEastAsia"/>
          <w:i/>
        </w:rPr>
      </w:pPr>
      <w:r>
        <w:rPr>
          <w:rFonts w:eastAsiaTheme="minorEastAsia"/>
          <w:i/>
        </w:rPr>
        <w:tab/>
      </w:r>
      <w:r>
        <w:rPr>
          <w:rFonts w:eastAsiaTheme="minorEastAsia"/>
          <w:i/>
        </w:rPr>
        <w:tab/>
      </w:r>
      <w:r>
        <w:rPr>
          <w:rFonts w:eastAsiaTheme="minorEastAsia"/>
          <w:i/>
        </w:rPr>
        <w:tab/>
        <w:t>Soit G un graphe possédant n+1 sommets.</w:t>
      </w:r>
    </w:p>
    <w:p w:rsidR="002C76DB" w:rsidRDefault="002C76DB" w:rsidP="002C76DB">
      <w:pPr>
        <w:spacing w:after="0"/>
        <w:ind w:left="2160"/>
        <w:rPr>
          <w:rFonts w:eastAsiaTheme="minorEastAsia"/>
          <w:i/>
        </w:rPr>
      </w:pPr>
      <w:r>
        <w:rPr>
          <w:rFonts w:eastAsiaTheme="minorEastAsia"/>
          <w:i/>
        </w:rPr>
        <w:t>Comme tous les sommets de G sont de degré pair, on a montré dans le cours que G possède un cycle, que l’on note C.</w:t>
      </w:r>
    </w:p>
    <w:p w:rsidR="002C76DB" w:rsidRDefault="002C76DB" w:rsidP="002E6787">
      <w:pPr>
        <w:spacing w:after="0"/>
        <w:ind w:left="2160"/>
        <w:rPr>
          <w:rFonts w:eastAsiaTheme="minorEastAsia"/>
          <w:i/>
        </w:rPr>
      </w:pPr>
      <w:r>
        <w:rPr>
          <w:rFonts w:eastAsiaTheme="minorEastAsia"/>
          <w:i/>
        </w:rPr>
        <w:t>On considère alors le graphe H égal à G auquel on a retiré les arêtes présentes dans C.</w:t>
      </w:r>
      <w:r w:rsidR="002E6787">
        <w:rPr>
          <w:rFonts w:eastAsiaTheme="minorEastAsia"/>
          <w:i/>
        </w:rPr>
        <w:t xml:space="preserve"> </w:t>
      </w:r>
      <w:r>
        <w:rPr>
          <w:rFonts w:eastAsiaTheme="minorEastAsia"/>
          <w:i/>
        </w:rPr>
        <w:t>Chaque composante connexe de H contient alors moins de n sommets</w:t>
      </w:r>
      <w:r w:rsidR="002E6787">
        <w:rPr>
          <w:rFonts w:eastAsiaTheme="minorEastAsia"/>
          <w:i/>
        </w:rPr>
        <w:t xml:space="preserve"> et tous ces sommets sont de degré pair puisque l’on a retiré un nombre pair d’arêtes sur chaque sommet, on peut donc appliquer l’hypothèse de récurrence, et former un tour d’Euler sur chacune de ces composantes connexes.</w:t>
      </w:r>
    </w:p>
    <w:p w:rsidR="002E6787" w:rsidRDefault="002E6787" w:rsidP="002C76DB">
      <w:pPr>
        <w:spacing w:after="0"/>
        <w:ind w:left="2160"/>
        <w:rPr>
          <w:rFonts w:eastAsiaTheme="minorEastAsia"/>
          <w:i/>
        </w:rPr>
      </w:pPr>
      <w:r>
        <w:rPr>
          <w:rFonts w:eastAsiaTheme="minorEastAsia"/>
          <w:i/>
        </w:rPr>
        <w:t>Finalement, on construit le tour suivant : on parcourt C, puis à chaque sommet appartenant à une composante connexe de H, on substitue ce sommet par un tour d’Euler de cette composante connexe.</w:t>
      </w:r>
    </w:p>
    <w:p w:rsidR="002E6787" w:rsidRPr="002C76DB" w:rsidRDefault="002E6787" w:rsidP="002C76DB">
      <w:pPr>
        <w:spacing w:after="0"/>
        <w:ind w:left="2160"/>
        <w:rPr>
          <w:rFonts w:eastAsiaTheme="minorEastAsia"/>
          <w:i/>
        </w:rPr>
      </w:pPr>
      <w:r>
        <w:rPr>
          <w:rFonts w:eastAsiaTheme="minorEastAsia"/>
          <w:i/>
        </w:rPr>
        <w:t>Ainsi, le tour obtenu est bien un tour d’Euler dans G tout entier.</w:t>
      </w:r>
    </w:p>
    <w:p w:rsidR="001F6BB8" w:rsidRDefault="001F6BB8" w:rsidP="001F6BB8">
      <w:pPr>
        <w:ind w:firstLine="720"/>
        <w:jc w:val="center"/>
        <w:rPr>
          <w:i/>
        </w:rPr>
      </w:pPr>
    </w:p>
    <w:p w:rsidR="001F6BB8" w:rsidRPr="001F6BB8" w:rsidRDefault="001F6BB8" w:rsidP="001F6BB8">
      <w:pPr>
        <w:ind w:firstLine="720"/>
        <w:jc w:val="center"/>
        <w:rPr>
          <w:i/>
        </w:rPr>
      </w:pPr>
    </w:p>
    <w:p w:rsidR="004F2E7A" w:rsidRDefault="004F2E7A" w:rsidP="004F2E7A">
      <w:pPr>
        <w:pStyle w:val="Titre1"/>
      </w:pPr>
      <w:r>
        <w:lastRenderedPageBreak/>
        <w:t>Notre Algorithme de recherche</w:t>
      </w:r>
    </w:p>
    <w:p w:rsidR="008A356C" w:rsidRDefault="008A356C" w:rsidP="008A356C"/>
    <w:p w:rsidR="008A356C" w:rsidRPr="008A356C" w:rsidRDefault="008A356C" w:rsidP="00525D0C">
      <w:pPr>
        <w:ind w:firstLine="720"/>
      </w:pPr>
      <w:r>
        <w:t>La méthode présentée précédemment nous permet donc de trouver un tour d’Euler. Toutefois, il faut pour cela être capable de trouver les cycles dans le graphe donné.</w:t>
      </w:r>
      <w:r w:rsidR="00525D0C">
        <w:t xml:space="preserve"> Nous avons donc mis au point la méthode suivante.</w:t>
      </w:r>
    </w:p>
    <w:p w:rsidR="00043EDE" w:rsidRDefault="00043EDE" w:rsidP="00043EDE">
      <w:pPr>
        <w:pStyle w:val="Titre2"/>
      </w:pPr>
      <w:r>
        <w:t>Rechercher un cycle</w:t>
      </w:r>
    </w:p>
    <w:p w:rsidR="00F3513F" w:rsidRDefault="00F3513F" w:rsidP="00B135D4">
      <w:pPr>
        <w:ind w:firstLine="720"/>
      </w:pPr>
      <w:r>
        <w:t>Le principe de cet algorithme est de partir d’un point v</w:t>
      </w:r>
      <w:r w:rsidRPr="00B135D4">
        <w:rPr>
          <w:vertAlign w:val="subscript"/>
        </w:rPr>
        <w:t>0</w:t>
      </w:r>
      <w:r>
        <w:t xml:space="preserve"> du graphe et d’inspecter tous les voisins de v</w:t>
      </w:r>
      <w:r w:rsidRPr="00B135D4">
        <w:rPr>
          <w:vertAlign w:val="subscript"/>
        </w:rPr>
        <w:t>0</w:t>
      </w:r>
      <w:r>
        <w:t>, de plus en plus loin, jusqu’à retomber sur un point déjà inspecté.</w:t>
      </w:r>
    </w:p>
    <w:p w:rsidR="006C1CF7" w:rsidRPr="00F626AC" w:rsidRDefault="006C1CF7" w:rsidP="00B135D4">
      <w:pPr>
        <w:ind w:firstLine="720"/>
      </w:pPr>
      <w:r w:rsidRPr="00F626AC">
        <w:rPr>
          <w:i/>
        </w:rPr>
        <w:t xml:space="preserve">Soit G un graphe à n sommet. Soit </w:t>
      </w:r>
      <w:r w:rsidR="00F33854" w:rsidRPr="00F626AC">
        <w:rPr>
          <w:i/>
        </w:rPr>
        <w:t>S</w:t>
      </w:r>
      <w:r w:rsidRPr="00F626AC">
        <w:rPr>
          <w:i/>
        </w:rPr>
        <w:t xml:space="preserve"> l’ensemble des sommets insp</w:t>
      </w:r>
      <w:r w:rsidR="00F33854" w:rsidRPr="00F626AC">
        <w:rPr>
          <w:i/>
        </w:rPr>
        <w:t>ectés, vide initialement. Soit A</w:t>
      </w:r>
      <w:proofErr w:type="gramStart"/>
      <w:r w:rsidRPr="00F626AC">
        <w:rPr>
          <w:i/>
        </w:rPr>
        <w:t>={</w:t>
      </w:r>
      <w:proofErr w:type="gramEnd"/>
      <w:r w:rsidRPr="00F626AC">
        <w:rPr>
          <w:i/>
        </w:rPr>
        <w:t>v</w:t>
      </w:r>
      <w:r w:rsidRPr="00B135D4">
        <w:rPr>
          <w:i/>
          <w:vertAlign w:val="subscript"/>
        </w:rPr>
        <w:t>0</w:t>
      </w:r>
      <w:r w:rsidRPr="00F626AC">
        <w:rPr>
          <w:i/>
        </w:rPr>
        <w:t>}, contenant un unique sommet de départ</w:t>
      </w:r>
      <w:r w:rsidR="007520A0">
        <w:rPr>
          <w:i/>
        </w:rPr>
        <w:t>, et</w:t>
      </w:r>
      <w:r w:rsidR="00F626AC" w:rsidRPr="00F626AC">
        <w:rPr>
          <w:i/>
        </w:rPr>
        <w:t xml:space="preserve"> qui contiendra les sommets à analyser</w:t>
      </w:r>
      <w:r w:rsidRPr="00F626AC">
        <w:rPr>
          <w:i/>
        </w:rPr>
        <w:t>.</w:t>
      </w:r>
      <w:r w:rsidR="000A00A5" w:rsidRPr="00F626AC">
        <w:rPr>
          <w:i/>
        </w:rPr>
        <w:t xml:space="preserve"> </w:t>
      </w:r>
      <w:r w:rsidR="00F626AC" w:rsidRPr="00F626AC">
        <w:rPr>
          <w:i/>
        </w:rPr>
        <w:t xml:space="preserve">On donne à chaque sommet v du graphe un attribut chemin </w:t>
      </w:r>
      <w:r w:rsidR="00F626AC">
        <w:rPr>
          <w:i/>
        </w:rPr>
        <w:t xml:space="preserve">C </w:t>
      </w:r>
      <w:r w:rsidR="00F626AC" w:rsidRPr="00F626AC">
        <w:rPr>
          <w:i/>
        </w:rPr>
        <w:t>qui est une liste, initialement vide, contenant les sommets composants un chemin de v</w:t>
      </w:r>
      <w:r w:rsidR="00F626AC" w:rsidRPr="00B135D4">
        <w:rPr>
          <w:i/>
          <w:vertAlign w:val="subscript"/>
        </w:rPr>
        <w:t>0</w:t>
      </w:r>
      <w:r w:rsidR="00F626AC" w:rsidRPr="00F626AC">
        <w:rPr>
          <w:i/>
        </w:rPr>
        <w:t xml:space="preserve"> à v</w:t>
      </w:r>
      <w:r w:rsidR="00F626AC" w:rsidRPr="00F626AC">
        <w:t>.</w:t>
      </w:r>
    </w:p>
    <w:p w:rsidR="006C1CF7" w:rsidRPr="00B135D4" w:rsidRDefault="006C1CF7" w:rsidP="00B135D4">
      <w:pPr>
        <w:spacing w:after="0" w:line="276" w:lineRule="auto"/>
        <w:rPr>
          <w:rFonts w:eastAsiaTheme="minorEastAsia"/>
          <w:i/>
        </w:rPr>
      </w:pPr>
      <w:r w:rsidRPr="00B135D4">
        <w:rPr>
          <w:i/>
        </w:rPr>
        <w:t xml:space="preserve">Pour </w:t>
      </w:r>
      <w:r w:rsidRPr="00B135D4">
        <w:rPr>
          <w:rFonts w:eastAsiaTheme="minorEastAsia"/>
          <w:i/>
        </w:rPr>
        <w:t xml:space="preserve">tout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0;n+4</m:t>
            </m:r>
          </m:e>
        </m:d>
        <m:r>
          <w:rPr>
            <w:rFonts w:ascii="Cambria Math" w:eastAsiaTheme="minorEastAsia" w:hAnsi="Cambria Math"/>
          </w:rPr>
          <m:t> </m:t>
        </m:r>
      </m:oMath>
      <w:r w:rsidRPr="00B135D4">
        <w:rPr>
          <w:rFonts w:eastAsiaTheme="minorEastAsia"/>
          <w:i/>
        </w:rPr>
        <w:t>:</w:t>
      </w:r>
      <w:r w:rsidR="00B135D4" w:rsidRPr="00B135D4">
        <w:rPr>
          <w:rFonts w:eastAsiaTheme="minorEastAsia"/>
          <w:i/>
        </w:rPr>
        <w:t xml:space="preserve"> </w:t>
      </w:r>
      <w:r w:rsidR="00B135D4" w:rsidRPr="00B135D4">
        <w:rPr>
          <w:rFonts w:eastAsiaTheme="minorEastAsia"/>
          <w:i/>
          <w:color w:val="FF0000"/>
        </w:rPr>
        <w:t>//POURQUOI ?</w:t>
      </w:r>
    </w:p>
    <w:p w:rsidR="006C1CF7" w:rsidRPr="00B135D4" w:rsidRDefault="006C1CF7" w:rsidP="00B135D4">
      <w:pPr>
        <w:spacing w:after="0" w:line="276" w:lineRule="auto"/>
        <w:rPr>
          <w:rFonts w:eastAsiaTheme="minorEastAsia"/>
          <w:i/>
        </w:rPr>
      </w:pPr>
      <w:r w:rsidRPr="00B135D4">
        <w:rPr>
          <w:rFonts w:eastAsiaTheme="minorEastAsia"/>
          <w:i/>
        </w:rPr>
        <w:tab/>
        <w:t>Extraire un</w:t>
      </w:r>
      <w:r w:rsidR="00F33854" w:rsidRPr="00B135D4">
        <w:rPr>
          <w:rFonts w:eastAsiaTheme="minorEastAsia"/>
          <w:i/>
        </w:rPr>
        <w:t xml:space="preserve"> sommet v de A. Ajouter v à S</w:t>
      </w:r>
      <w:r w:rsidRPr="00B135D4">
        <w:rPr>
          <w:rFonts w:eastAsiaTheme="minorEastAsia"/>
          <w:i/>
        </w:rPr>
        <w:t>.</w:t>
      </w:r>
    </w:p>
    <w:p w:rsidR="006C1CF7" w:rsidRPr="00B135D4" w:rsidRDefault="006C1CF7" w:rsidP="00B135D4">
      <w:pPr>
        <w:spacing w:after="0" w:line="276" w:lineRule="auto"/>
        <w:rPr>
          <w:rFonts w:eastAsiaTheme="minorEastAsia"/>
          <w:i/>
        </w:rPr>
      </w:pPr>
      <w:r w:rsidRPr="00B135D4">
        <w:rPr>
          <w:rFonts w:eastAsiaTheme="minorEastAsia"/>
          <w:i/>
        </w:rPr>
        <w:tab/>
        <w:t>Pour tout sommet w voisin de v :</w:t>
      </w:r>
    </w:p>
    <w:p w:rsidR="006C1CF7" w:rsidRPr="00B135D4" w:rsidRDefault="00B135D4" w:rsidP="00B135D4">
      <w:pPr>
        <w:spacing w:after="0" w:line="276" w:lineRule="auto"/>
        <w:ind w:left="1440"/>
        <w:rPr>
          <w:rFonts w:eastAsiaTheme="minorEastAsia"/>
          <w:i/>
        </w:rPr>
      </w:pPr>
      <w:r>
        <w:rPr>
          <w:rFonts w:eastAsiaTheme="minorEastAsia"/>
          <w:i/>
        </w:rPr>
        <w:t xml:space="preserve">-    </w:t>
      </w:r>
      <w:r w:rsidR="00E746B8" w:rsidRPr="00B135D4">
        <w:rPr>
          <w:rFonts w:eastAsiaTheme="minorEastAsia"/>
          <w:i/>
        </w:rPr>
        <w:t xml:space="preserve">Si w </w:t>
      </w:r>
      <w:r w:rsidR="00F33854" w:rsidRPr="00B135D4">
        <w:rPr>
          <w:rFonts w:eastAsiaTheme="minorEastAsia"/>
          <w:i/>
        </w:rPr>
        <w:t xml:space="preserve">n’appartient pas à </w:t>
      </w:r>
      <w:r w:rsidR="00AA36EE" w:rsidRPr="00B135D4">
        <w:rPr>
          <w:rFonts w:eastAsiaTheme="minorEastAsia"/>
          <w:i/>
        </w:rPr>
        <w:t>S ou si v et w sont sur deux branches différentes du cycle</w:t>
      </w:r>
      <w:r w:rsidR="00F626AC" w:rsidRPr="00B135D4">
        <w:rPr>
          <w:rFonts w:eastAsiaTheme="minorEastAsia"/>
          <w:i/>
        </w:rPr>
        <w:t xml:space="preserve"> partant de v</w:t>
      </w:r>
      <w:r w:rsidR="00F626AC" w:rsidRPr="00B135D4">
        <w:rPr>
          <w:rFonts w:eastAsiaTheme="minorEastAsia"/>
          <w:i/>
          <w:vertAlign w:val="subscript"/>
        </w:rPr>
        <w:t>0</w:t>
      </w:r>
      <w:r w:rsidR="00F626AC" w:rsidRPr="00B135D4">
        <w:rPr>
          <w:rFonts w:eastAsiaTheme="minorEastAsia"/>
          <w:i/>
        </w:rPr>
        <w:t>, i.e. C(v</w:t>
      </w:r>
      <w:proofErr w:type="gramStart"/>
      <w:r w:rsidR="00F626AC" w:rsidRPr="00B135D4">
        <w:rPr>
          <w:rFonts w:eastAsiaTheme="minorEastAsia"/>
          <w:i/>
        </w:rPr>
        <w:t>)[</w:t>
      </w:r>
      <w:proofErr w:type="gramEnd"/>
      <w:r w:rsidR="00F626AC" w:rsidRPr="00B135D4">
        <w:rPr>
          <w:rFonts w:eastAsiaTheme="minorEastAsia"/>
          <w:i/>
        </w:rPr>
        <w:t>1] != C(w)[1], alors :</w:t>
      </w:r>
    </w:p>
    <w:p w:rsidR="00F626AC" w:rsidRPr="00B135D4" w:rsidRDefault="00B135D4" w:rsidP="00B135D4">
      <w:pPr>
        <w:spacing w:after="0" w:line="276" w:lineRule="auto"/>
        <w:ind w:left="2160"/>
        <w:rPr>
          <w:rFonts w:eastAsiaTheme="minorEastAsia"/>
          <w:i/>
        </w:rPr>
      </w:pPr>
      <w:r>
        <w:rPr>
          <w:rFonts w:eastAsiaTheme="minorEastAsia"/>
          <w:i/>
        </w:rPr>
        <w:t xml:space="preserve">- </w:t>
      </w:r>
      <w:r w:rsidR="00F626AC" w:rsidRPr="00B135D4">
        <w:rPr>
          <w:rFonts w:eastAsiaTheme="minorEastAsia"/>
          <w:i/>
        </w:rPr>
        <w:t>Si w a déjà été visité, i.e. C(w) !</w:t>
      </w:r>
      <w:proofErr w:type="gramStart"/>
      <w:r w:rsidR="00F626AC" w:rsidRPr="00B135D4">
        <w:rPr>
          <w:rFonts w:eastAsiaTheme="minorEastAsia"/>
          <w:i/>
        </w:rPr>
        <w:t>=[</w:t>
      </w:r>
      <w:proofErr w:type="gramEnd"/>
      <w:r w:rsidR="00F626AC" w:rsidRPr="00B135D4">
        <w:rPr>
          <w:rFonts w:eastAsiaTheme="minorEastAsia"/>
          <w:i/>
        </w:rPr>
        <w:t xml:space="preserve">] : un cycle a été trouvé. On renvoie la </w:t>
      </w:r>
      <w:r>
        <w:rPr>
          <w:rFonts w:eastAsiaTheme="minorEastAsia"/>
          <w:i/>
        </w:rPr>
        <w:t xml:space="preserve">  </w:t>
      </w:r>
      <w:r w:rsidR="00F626AC" w:rsidRPr="00B135D4">
        <w:rPr>
          <w:rFonts w:eastAsiaTheme="minorEastAsia"/>
          <w:i/>
        </w:rPr>
        <w:t>concaténation de C(v), C(w), et v-w, qui forme le cycle.</w:t>
      </w:r>
    </w:p>
    <w:p w:rsidR="005F526D" w:rsidRPr="00B135D4" w:rsidRDefault="005F526D" w:rsidP="00B135D4">
      <w:pPr>
        <w:spacing w:after="0" w:line="276" w:lineRule="auto"/>
        <w:rPr>
          <w:rFonts w:eastAsiaTheme="minorEastAsia"/>
          <w:i/>
        </w:rPr>
      </w:pPr>
      <w:r w:rsidRPr="00B135D4">
        <w:rPr>
          <w:rFonts w:eastAsiaTheme="minorEastAsia"/>
          <w:i/>
        </w:rPr>
        <w:tab/>
      </w:r>
      <w:r w:rsidRPr="00B135D4">
        <w:rPr>
          <w:rFonts w:eastAsiaTheme="minorEastAsia"/>
          <w:i/>
        </w:rPr>
        <w:tab/>
      </w:r>
      <w:r w:rsidRPr="00B135D4">
        <w:rPr>
          <w:rFonts w:eastAsiaTheme="minorEastAsia"/>
          <w:i/>
        </w:rPr>
        <w:tab/>
      </w:r>
      <w:r w:rsidR="00B135D4">
        <w:rPr>
          <w:rFonts w:eastAsiaTheme="minorEastAsia"/>
          <w:i/>
        </w:rPr>
        <w:t xml:space="preserve">- </w:t>
      </w:r>
      <w:r w:rsidRPr="00B135D4">
        <w:rPr>
          <w:rFonts w:eastAsiaTheme="minorEastAsia"/>
          <w:i/>
        </w:rPr>
        <w:t>Sinon : C(w) = C(v) + v</w:t>
      </w:r>
    </w:p>
    <w:p w:rsidR="005F526D" w:rsidRPr="000E4C2B" w:rsidRDefault="005F526D" w:rsidP="00B135D4">
      <w:pPr>
        <w:pStyle w:val="Paragraphedeliste"/>
        <w:numPr>
          <w:ilvl w:val="0"/>
          <w:numId w:val="28"/>
        </w:numPr>
        <w:spacing w:after="0" w:line="276" w:lineRule="auto"/>
      </w:pPr>
      <w:r w:rsidRPr="00B135D4">
        <w:rPr>
          <w:rFonts w:eastAsiaTheme="minorEastAsia"/>
          <w:i/>
        </w:rPr>
        <w:t>On ajoute w à A pour analyser ensuite ses voisins.</w:t>
      </w:r>
    </w:p>
    <w:p w:rsidR="000E4C2B" w:rsidRDefault="000E4C2B" w:rsidP="000E4C2B">
      <w:pPr>
        <w:spacing w:after="0" w:line="276" w:lineRule="auto"/>
      </w:pPr>
    </w:p>
    <w:p w:rsidR="000E4C2B" w:rsidRPr="004917BD" w:rsidRDefault="000E4C2B" w:rsidP="000E4C2B">
      <w:pPr>
        <w:spacing w:after="0" w:line="276" w:lineRule="auto"/>
      </w:pPr>
      <w:r>
        <w:rPr>
          <w:noProof/>
        </w:rPr>
        <w:drawing>
          <wp:inline distT="0" distB="0" distL="0" distR="0">
            <wp:extent cx="6227445" cy="2373630"/>
            <wp:effectExtent l="0" t="0" r="1905"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tates.png"/>
                    <pic:cNvPicPr/>
                  </pic:nvPicPr>
                  <pic:blipFill>
                    <a:blip r:embed="rId12">
                      <a:extLst>
                        <a:ext uri="{28A0092B-C50C-407E-A947-70E740481C1C}">
                          <a14:useLocalDpi xmlns:a14="http://schemas.microsoft.com/office/drawing/2010/main" val="0"/>
                        </a:ext>
                      </a:extLst>
                    </a:blip>
                    <a:stretch>
                      <a:fillRect/>
                    </a:stretch>
                  </pic:blipFill>
                  <pic:spPr>
                    <a:xfrm>
                      <a:off x="0" y="0"/>
                      <a:ext cx="6227445" cy="2373630"/>
                    </a:xfrm>
                    <a:prstGeom prst="rect">
                      <a:avLst/>
                    </a:prstGeom>
                  </pic:spPr>
                </pic:pic>
              </a:graphicData>
            </a:graphic>
          </wp:inline>
        </w:drawing>
      </w:r>
    </w:p>
    <w:p w:rsidR="004917BD" w:rsidRDefault="004917BD" w:rsidP="004917BD">
      <w:pPr>
        <w:spacing w:after="0" w:line="276" w:lineRule="auto"/>
      </w:pPr>
    </w:p>
    <w:p w:rsidR="00043EDE" w:rsidRDefault="00043EDE" w:rsidP="00043EDE">
      <w:pPr>
        <w:pStyle w:val="Titre2"/>
      </w:pPr>
      <w:r>
        <w:t>Rechercher un tour d’</w:t>
      </w:r>
      <w:r w:rsidR="000C686C">
        <w:t>E</w:t>
      </w:r>
      <w:r>
        <w:t>uler</w:t>
      </w:r>
    </w:p>
    <w:p w:rsidR="00085408" w:rsidRPr="00197F81" w:rsidRDefault="00197F81" w:rsidP="000E4C2B">
      <w:pPr>
        <w:ind w:firstLine="720"/>
      </w:pPr>
      <w:r w:rsidRPr="00197F81">
        <w:t xml:space="preserve">Nous utilisons </w:t>
      </w:r>
      <w:r>
        <w:t>ensuite la</w:t>
      </w:r>
      <w:r w:rsidRPr="00197F81">
        <w:t xml:space="preserve"> recherche </w:t>
      </w:r>
      <w:r w:rsidR="002E0B7A" w:rsidRPr="00197F81">
        <w:t>récursive</w:t>
      </w:r>
      <w:r w:rsidRPr="00197F81">
        <w:t xml:space="preserve"> de cycles afin d’obtenir un tour d’Euler.</w:t>
      </w:r>
      <w:r w:rsidR="002E0B7A">
        <w:t xml:space="preserve"> C</w:t>
      </w:r>
      <w:r w:rsidR="00EC2675">
        <w:t xml:space="preserve">ependant, il reste à s’assurer que, dans la recherche d’un nouveau cycle dans une composante du graphe, une des arrêtes du cycle n’est pas déjà utilisée dans le tour d’Euler, sinon nous aurions des arrêtes utilisées deux fois. Pour cela, nous avons utilisé une variable globale </w:t>
      </w:r>
      <w:proofErr w:type="spellStart"/>
      <w:r w:rsidR="00EC2675" w:rsidRPr="00EC2675">
        <w:rPr>
          <w:i/>
        </w:rPr>
        <w:t>edges</w:t>
      </w:r>
      <w:proofErr w:type="spellEnd"/>
      <w:r w:rsidR="00EC2675">
        <w:t xml:space="preserve"> qui est une liste de booléens indiquant si l’arrête a déjà été utilisée. Ainsi dans la recherche d’un cycle nous ne considérons pas les voisins w qui sont reliés à v par une arrête déjà utilisée.</w:t>
      </w:r>
    </w:p>
    <w:p w:rsidR="00511E21" w:rsidRPr="00511E21" w:rsidRDefault="000B2B6F" w:rsidP="00511E21">
      <w:pPr>
        <w:pStyle w:val="Titre1"/>
      </w:pPr>
      <w:r>
        <w:lastRenderedPageBreak/>
        <w:t>EN pratique</w:t>
      </w:r>
    </w:p>
    <w:p w:rsidR="004F2E7A" w:rsidRDefault="004F2E7A" w:rsidP="004F2E7A">
      <w:pPr>
        <w:pStyle w:val="Titre2"/>
      </w:pPr>
      <w:r>
        <w:t>Afin de tester notre algorithme</w:t>
      </w:r>
    </w:p>
    <w:p w:rsidR="00511E21" w:rsidRDefault="00511E21" w:rsidP="00DD297C">
      <w:pPr>
        <w:ind w:firstLine="720"/>
      </w:pPr>
      <w:r>
        <w:t>Nous avions pour but de réaliser une interface graphique représentant un graphe généré aléatoirement et un de ses tours d’Euler.</w:t>
      </w:r>
    </w:p>
    <w:p w:rsidR="00511E21" w:rsidRPr="00752FBF" w:rsidRDefault="000F0549" w:rsidP="00511E21">
      <w:pPr>
        <w:rPr>
          <w:b/>
        </w:rPr>
      </w:pPr>
      <w:r w:rsidRPr="00752FBF">
        <w:rPr>
          <w:b/>
        </w:rPr>
        <w:t>M</w:t>
      </w:r>
      <w:r w:rsidR="00511E21" w:rsidRPr="00752FBF">
        <w:rPr>
          <w:b/>
        </w:rPr>
        <w:t>éthode de génération aléatoire </w:t>
      </w:r>
      <w:r w:rsidR="00DD297C" w:rsidRPr="00752FBF">
        <w:rPr>
          <w:b/>
        </w:rPr>
        <w:t xml:space="preserve">de graphes </w:t>
      </w:r>
      <w:r w:rsidR="00511E21" w:rsidRPr="00752FBF">
        <w:rPr>
          <w:b/>
        </w:rPr>
        <w:t>:</w:t>
      </w:r>
    </w:p>
    <w:p w:rsidR="00DD297C" w:rsidRDefault="00DD297C" w:rsidP="00083791">
      <w:pPr>
        <w:ind w:firstLine="720"/>
        <w:rPr>
          <w:i/>
        </w:rPr>
      </w:pPr>
      <w:r w:rsidRPr="00DD297C">
        <w:rPr>
          <w:i/>
        </w:rPr>
        <w:t>Soit n un entier</w:t>
      </w:r>
      <w:r>
        <w:rPr>
          <w:i/>
        </w:rPr>
        <w:t xml:space="preserve"> et p </w:t>
      </w:r>
      <w:r>
        <w:rPr>
          <w:rFonts w:ascii="Calibri" w:hAnsi="Calibri"/>
          <w:i/>
        </w:rPr>
        <w:t>Є [0 ;</w:t>
      </w:r>
      <w:r w:rsidR="000D344A">
        <w:rPr>
          <w:rFonts w:ascii="Calibri" w:hAnsi="Calibri"/>
          <w:i/>
        </w:rPr>
        <w:t xml:space="preserve"> </w:t>
      </w:r>
      <w:r>
        <w:rPr>
          <w:rFonts w:ascii="Calibri" w:hAnsi="Calibri"/>
          <w:i/>
        </w:rPr>
        <w:t>1]</w:t>
      </w:r>
      <w:r w:rsidRPr="00DD297C">
        <w:rPr>
          <w:i/>
        </w:rPr>
        <w:t>.</w:t>
      </w:r>
      <w:r>
        <w:rPr>
          <w:i/>
        </w:rPr>
        <w:t xml:space="preserve"> On place n sommets sur un cercle. Pour tout couple (</w:t>
      </w:r>
      <w:proofErr w:type="spellStart"/>
      <w:r>
        <w:rPr>
          <w:i/>
        </w:rPr>
        <w:t>v</w:t>
      </w:r>
      <w:proofErr w:type="gramStart"/>
      <w:r>
        <w:rPr>
          <w:i/>
        </w:rPr>
        <w:t>,w</w:t>
      </w:r>
      <w:proofErr w:type="spellEnd"/>
      <w:proofErr w:type="gramEnd"/>
      <w:r>
        <w:rPr>
          <w:i/>
        </w:rPr>
        <w:t xml:space="preserve">) de sommets du graphes, tels que v !=w, on trace une arrête entre v et w avec la probabilité p. </w:t>
      </w:r>
      <w:r w:rsidR="000F0549">
        <w:rPr>
          <w:i/>
        </w:rPr>
        <w:t xml:space="preserve">La représentation encercle permet de ne pas avoir d’arrêtes qui se </w:t>
      </w:r>
      <w:r w:rsidR="00752FBF">
        <w:rPr>
          <w:i/>
        </w:rPr>
        <w:t>superposent</w:t>
      </w:r>
      <w:r w:rsidR="000F0549">
        <w:rPr>
          <w:i/>
        </w:rPr>
        <w:t>.</w:t>
      </w:r>
    </w:p>
    <w:p w:rsidR="00083791" w:rsidRPr="00DD297C" w:rsidRDefault="00083791" w:rsidP="00083791">
      <w:pPr>
        <w:ind w:firstLine="720"/>
        <w:rPr>
          <w:i/>
        </w:rPr>
      </w:pPr>
    </w:p>
    <w:p w:rsidR="00083791" w:rsidRDefault="00511E21" w:rsidP="00083791">
      <w:pPr>
        <w:ind w:firstLine="720"/>
      </w:pPr>
      <w:r>
        <w:t>Afin de p</w:t>
      </w:r>
      <w:r w:rsidR="00822ADC">
        <w:t xml:space="preserve">ouvoir tester notre algorithme </w:t>
      </w:r>
      <w:r w:rsidR="00083791">
        <w:t>qui vérifie</w:t>
      </w:r>
      <w:r w:rsidR="00822ADC">
        <w:t xml:space="preserve"> si un graphe est Eulérien ou non</w:t>
      </w:r>
      <w:r>
        <w:t>, il nous fa</w:t>
      </w:r>
      <w:r w:rsidR="00822ADC">
        <w:t>ut</w:t>
      </w:r>
      <w:r>
        <w:t xml:space="preserve"> d’abord </w:t>
      </w:r>
      <w:r w:rsidR="00083791">
        <w:t xml:space="preserve">s’assurer que </w:t>
      </w:r>
      <w:r w:rsidR="00822ADC">
        <w:t>le graphe en question est connexe</w:t>
      </w:r>
      <w:r>
        <w:t xml:space="preserve">. </w:t>
      </w:r>
      <w:r w:rsidR="00822ADC">
        <w:t>En effet, l</w:t>
      </w:r>
      <w:r w:rsidR="007346F2">
        <w:t xml:space="preserve">a méthode </w:t>
      </w:r>
      <w:r w:rsidR="003E1970">
        <w:t>qui permet de</w:t>
      </w:r>
      <w:r w:rsidR="007346F2">
        <w:t xml:space="preserve"> vérifier qu’un graphe est Eulérien est simple, mais elle suppose que le graphe soit connexe</w:t>
      </w:r>
      <w:r w:rsidR="005D4F67">
        <w:t xml:space="preserve">, sinon on ne peut trouver de tour d’Euler que sur une seule </w:t>
      </w:r>
      <w:r w:rsidR="003E1970">
        <w:t xml:space="preserve">des </w:t>
      </w:r>
      <w:r w:rsidR="005D4F67">
        <w:t>composante</w:t>
      </w:r>
      <w:r w:rsidR="003E1970">
        <w:t>s</w:t>
      </w:r>
      <w:r w:rsidR="007346F2">
        <w:t>. Nous avons donc dû écrire une fonction qui vérifie la connexité d’un graphe.</w:t>
      </w:r>
    </w:p>
    <w:p w:rsidR="007346F2" w:rsidRDefault="007346F2" w:rsidP="007346F2">
      <w:pPr>
        <w:rPr>
          <w:b/>
        </w:rPr>
      </w:pPr>
      <w:r w:rsidRPr="007346F2">
        <w:rPr>
          <w:b/>
        </w:rPr>
        <w:t>Méthode de vérification de la connexité :</w:t>
      </w:r>
    </w:p>
    <w:p w:rsidR="007346F2" w:rsidRPr="007346F2" w:rsidRDefault="007346F2" w:rsidP="007346F2">
      <w:r>
        <w:t>(Dans notre programme, le</w:t>
      </w:r>
      <w:r w:rsidRPr="007346F2">
        <w:t xml:space="preserve"> degré d’un sommet est l’un de ses attributs.)</w:t>
      </w:r>
    </w:p>
    <w:p w:rsidR="007346F2" w:rsidRDefault="003F4157" w:rsidP="00752FBF">
      <w:pPr>
        <w:ind w:firstLine="720"/>
        <w:rPr>
          <w:i/>
        </w:rPr>
      </w:pPr>
      <w:r>
        <w:rPr>
          <w:i/>
        </w:rPr>
        <w:t xml:space="preserve">Soit G un graphe à n sommets. </w:t>
      </w:r>
      <w:r w:rsidR="007346F2" w:rsidRPr="00F626AC">
        <w:rPr>
          <w:i/>
        </w:rPr>
        <w:t>Soit S l’ensemble des sommets inspectés, vide initialement. Soit A</w:t>
      </w:r>
      <w:proofErr w:type="gramStart"/>
      <w:r w:rsidR="007346F2" w:rsidRPr="00F626AC">
        <w:rPr>
          <w:i/>
        </w:rPr>
        <w:t>={</w:t>
      </w:r>
      <w:proofErr w:type="gramEnd"/>
      <w:r w:rsidR="007346F2" w:rsidRPr="00F626AC">
        <w:rPr>
          <w:i/>
        </w:rPr>
        <w:t>v</w:t>
      </w:r>
      <w:r w:rsidR="007346F2" w:rsidRPr="00B135D4">
        <w:rPr>
          <w:i/>
          <w:vertAlign w:val="subscript"/>
        </w:rPr>
        <w:t>0</w:t>
      </w:r>
      <w:r w:rsidR="007346F2" w:rsidRPr="00F626AC">
        <w:rPr>
          <w:i/>
        </w:rPr>
        <w:t>}, contenant un unique sommet de départ</w:t>
      </w:r>
      <w:r w:rsidR="005D0F02">
        <w:rPr>
          <w:i/>
        </w:rPr>
        <w:t>, et</w:t>
      </w:r>
      <w:r w:rsidR="007346F2" w:rsidRPr="00F626AC">
        <w:rPr>
          <w:i/>
        </w:rPr>
        <w:t xml:space="preserve"> qui contiendra les sommets à analyser. </w:t>
      </w:r>
    </w:p>
    <w:p w:rsidR="009E17B7" w:rsidRDefault="009E17B7" w:rsidP="009E17B7">
      <w:pPr>
        <w:rPr>
          <w:i/>
        </w:rPr>
      </w:pPr>
      <w:r w:rsidRPr="007346F2">
        <w:rPr>
          <w:i/>
        </w:rPr>
        <w:t xml:space="preserve">Si un vertex est de </w:t>
      </w:r>
      <w:r>
        <w:rPr>
          <w:i/>
        </w:rPr>
        <w:t>degré 0 : retourner False.</w:t>
      </w:r>
    </w:p>
    <w:p w:rsidR="007346F2" w:rsidRDefault="009E17B7" w:rsidP="009E17B7">
      <w:pPr>
        <w:rPr>
          <w:i/>
        </w:rPr>
      </w:pPr>
      <w:r>
        <w:rPr>
          <w:i/>
        </w:rPr>
        <w:t>Tant que A !</w:t>
      </w:r>
      <w:proofErr w:type="gramStart"/>
      <w:r>
        <w:rPr>
          <w:i/>
        </w:rPr>
        <w:t>={</w:t>
      </w:r>
      <w:proofErr w:type="gramEnd"/>
      <w:r>
        <w:rPr>
          <w:i/>
        </w:rPr>
        <w:t xml:space="preserve"> }</w:t>
      </w:r>
      <w:r w:rsidR="00370D59">
        <w:rPr>
          <w:i/>
        </w:rPr>
        <w:t xml:space="preserve"> et</w:t>
      </w:r>
      <w:r w:rsidR="003F4157">
        <w:rPr>
          <w:i/>
        </w:rPr>
        <w:t xml:space="preserve"> </w:t>
      </w:r>
      <w:proofErr w:type="spellStart"/>
      <w:r w:rsidR="003F4157">
        <w:rPr>
          <w:i/>
        </w:rPr>
        <w:t>Card</w:t>
      </w:r>
      <w:proofErr w:type="spellEnd"/>
      <w:r w:rsidR="003F4157">
        <w:rPr>
          <w:i/>
        </w:rPr>
        <w:t>(</w:t>
      </w:r>
      <w:r w:rsidR="00370D59">
        <w:rPr>
          <w:i/>
        </w:rPr>
        <w:t xml:space="preserve"> S</w:t>
      </w:r>
      <w:r w:rsidR="003F4157">
        <w:rPr>
          <w:i/>
        </w:rPr>
        <w:t xml:space="preserve"> )</w:t>
      </w:r>
      <w:r w:rsidR="00370D59">
        <w:rPr>
          <w:i/>
        </w:rPr>
        <w:t> !=</w:t>
      </w:r>
      <w:r w:rsidR="003F4157">
        <w:rPr>
          <w:i/>
        </w:rPr>
        <w:t xml:space="preserve"> n</w:t>
      </w:r>
      <w:r w:rsidR="00370D59">
        <w:rPr>
          <w:i/>
        </w:rPr>
        <w:t> :</w:t>
      </w:r>
    </w:p>
    <w:p w:rsidR="00370D59" w:rsidRDefault="00822ADC" w:rsidP="009E17B7">
      <w:pPr>
        <w:rPr>
          <w:i/>
        </w:rPr>
      </w:pPr>
      <w:r>
        <w:rPr>
          <w:i/>
        </w:rPr>
        <w:t xml:space="preserve">        </w:t>
      </w:r>
      <w:r w:rsidR="00370D59">
        <w:rPr>
          <w:i/>
        </w:rPr>
        <w:t xml:space="preserve">Soit v </w:t>
      </w:r>
      <w:r w:rsidR="00370D59">
        <w:rPr>
          <w:rFonts w:ascii="Calibri" w:hAnsi="Calibri"/>
          <w:i/>
        </w:rPr>
        <w:t xml:space="preserve">Є </w:t>
      </w:r>
      <w:r w:rsidR="00370D59">
        <w:rPr>
          <w:i/>
        </w:rPr>
        <w:t>A</w:t>
      </w:r>
      <w:r w:rsidR="003F4157">
        <w:rPr>
          <w:i/>
        </w:rPr>
        <w:t>. On ajoute v à S. Soit w un voisin de v. Si w n’appartient ni à A, ni à S, alors on ajoute w à A.</w:t>
      </w:r>
    </w:p>
    <w:p w:rsidR="003F4157" w:rsidRDefault="00822ADC" w:rsidP="009E17B7">
      <w:pPr>
        <w:rPr>
          <w:i/>
        </w:rPr>
      </w:pPr>
      <w:r>
        <w:rPr>
          <w:i/>
        </w:rPr>
        <w:t xml:space="preserve">Si </w:t>
      </w:r>
      <w:proofErr w:type="spellStart"/>
      <w:r>
        <w:rPr>
          <w:i/>
        </w:rPr>
        <w:t>Card</w:t>
      </w:r>
      <w:proofErr w:type="spellEnd"/>
      <w:proofErr w:type="gramStart"/>
      <w:r>
        <w:rPr>
          <w:i/>
        </w:rPr>
        <w:t>( S</w:t>
      </w:r>
      <w:proofErr w:type="gramEnd"/>
      <w:r>
        <w:rPr>
          <w:i/>
        </w:rPr>
        <w:t xml:space="preserve"> ) = n</w:t>
      </w:r>
      <w:r>
        <w:rPr>
          <w:i/>
        </w:rPr>
        <w:t xml:space="preserve">, on retourne </w:t>
      </w:r>
      <w:proofErr w:type="spellStart"/>
      <w:r>
        <w:rPr>
          <w:i/>
        </w:rPr>
        <w:t>True</w:t>
      </w:r>
      <w:proofErr w:type="spellEnd"/>
      <w:r>
        <w:rPr>
          <w:i/>
        </w:rPr>
        <w:t>, sinon False.</w:t>
      </w:r>
    </w:p>
    <w:p w:rsidR="001D027A" w:rsidRDefault="001D027A" w:rsidP="009E17B7">
      <w:pPr>
        <w:rPr>
          <w:i/>
        </w:rPr>
      </w:pPr>
    </w:p>
    <w:p w:rsidR="00511E21" w:rsidRDefault="000E4C2B" w:rsidP="000E4C2B">
      <w:pPr>
        <w:ind w:firstLine="720"/>
      </w:pPr>
      <w:r>
        <w:t>Nous pouvons donc maintenant déterminer si n’importe quel graphe donné est Eulérien ou non. Toutefois, l</w:t>
      </w:r>
      <w:r w:rsidR="00822ADC">
        <w:t>a probabilité d’</w:t>
      </w:r>
      <w:r w:rsidR="00511E21">
        <w:t xml:space="preserve">obtenir </w:t>
      </w:r>
      <w:r w:rsidR="00822ADC">
        <w:t xml:space="preserve">un graphe Eulérien </w:t>
      </w:r>
      <w:r w:rsidR="00511E21">
        <w:t xml:space="preserve">aléatoirement étant infime </w:t>
      </w:r>
      <w:r w:rsidR="00511E21" w:rsidRPr="00DD297C">
        <w:rPr>
          <w:color w:val="FF0000"/>
        </w:rPr>
        <w:t>(environ patate chances sur 10000</w:t>
      </w:r>
      <w:r>
        <w:t>), nous avons besoin d’en fabriquer afin de tester notre programme.</w:t>
      </w:r>
    </w:p>
    <w:p w:rsidR="00511E21" w:rsidRPr="000E4C2B" w:rsidRDefault="00511E21" w:rsidP="00511E21">
      <w:pPr>
        <w:rPr>
          <w:b/>
        </w:rPr>
      </w:pPr>
      <w:r w:rsidRPr="000E4C2B">
        <w:rPr>
          <w:b/>
        </w:rPr>
        <w:t>M</w:t>
      </w:r>
      <w:r w:rsidR="000E4C2B">
        <w:rPr>
          <w:b/>
        </w:rPr>
        <w:t>éthode pour obtenir un graphe E</w:t>
      </w:r>
      <w:r w:rsidRPr="000E4C2B">
        <w:rPr>
          <w:b/>
        </w:rPr>
        <w:t>ulérien :</w:t>
      </w:r>
    </w:p>
    <w:p w:rsidR="00511E21" w:rsidRPr="0002788A" w:rsidRDefault="003E1970" w:rsidP="00511E21">
      <w:pPr>
        <w:rPr>
          <w:i/>
          <w:color w:val="FF0000"/>
        </w:rPr>
      </w:pPr>
      <w:r w:rsidRPr="0002788A">
        <w:rPr>
          <w:i/>
          <w:color w:val="FF0000"/>
        </w:rPr>
        <w:t>//</w:t>
      </w:r>
      <w:r w:rsidR="00AE3FFA" w:rsidRPr="0002788A">
        <w:rPr>
          <w:i/>
          <w:color w:val="FF0000"/>
        </w:rPr>
        <w:t xml:space="preserve">good </w:t>
      </w:r>
      <w:proofErr w:type="spellStart"/>
      <w:r w:rsidR="00AE3FFA" w:rsidRPr="0002788A">
        <w:rPr>
          <w:i/>
          <w:color w:val="FF0000"/>
        </w:rPr>
        <w:t>luck</w:t>
      </w:r>
      <w:proofErr w:type="spellEnd"/>
      <w:r w:rsidR="00AE3FFA" w:rsidRPr="0002788A">
        <w:rPr>
          <w:i/>
          <w:color w:val="FF0000"/>
        </w:rPr>
        <w:t xml:space="preserve"> </w:t>
      </w:r>
      <w:proofErr w:type="spellStart"/>
      <w:r w:rsidR="00AE3FFA" w:rsidRPr="0002788A">
        <w:rPr>
          <w:i/>
          <w:color w:val="FF0000"/>
        </w:rPr>
        <w:t>here</w:t>
      </w:r>
      <w:proofErr w:type="spellEnd"/>
    </w:p>
    <w:p w:rsidR="004F2E7A" w:rsidRDefault="004F2E7A" w:rsidP="004F2E7A"/>
    <w:p w:rsidR="00AE4545" w:rsidRDefault="00AE4545" w:rsidP="004F2E7A"/>
    <w:p w:rsidR="00AE4545" w:rsidRDefault="00AE4545" w:rsidP="004F2E7A"/>
    <w:p w:rsidR="00AE4545" w:rsidRDefault="00AE4545" w:rsidP="004F2E7A"/>
    <w:p w:rsidR="00AE4545" w:rsidRDefault="00AE4545" w:rsidP="004F2E7A"/>
    <w:p w:rsidR="00AE4545" w:rsidRDefault="00AE4545" w:rsidP="004F2E7A"/>
    <w:p w:rsidR="00407ACC" w:rsidRDefault="00407ACC" w:rsidP="00407ACC">
      <w:pPr>
        <w:pStyle w:val="Titre2"/>
      </w:pPr>
      <w:r>
        <w:lastRenderedPageBreak/>
        <w:t>Interface graphique</w:t>
      </w:r>
    </w:p>
    <w:p w:rsidR="00407ACC" w:rsidRPr="00BB717C" w:rsidRDefault="00BB717C" w:rsidP="00407ACC">
      <w:pPr>
        <w:rPr>
          <w:color w:val="FF0000"/>
        </w:rPr>
      </w:pPr>
      <w:r w:rsidRPr="00BB717C">
        <w:rPr>
          <w:color w:val="FF0000"/>
        </w:rPr>
        <w:t xml:space="preserve">// </w:t>
      </w:r>
      <w:r w:rsidR="00407ACC" w:rsidRPr="00BB717C">
        <w:rPr>
          <w:color w:val="FF0000"/>
        </w:rPr>
        <w:t>D</w:t>
      </w:r>
      <w:r w:rsidRPr="00BB717C">
        <w:rPr>
          <w:color w:val="FF0000"/>
        </w:rPr>
        <w:t>escription, intérêt, difficulté,… tant que ça fait des lignes en plus, écrit ce que tu veux !</w:t>
      </w:r>
    </w:p>
    <w:p w:rsidR="004F2E7A" w:rsidRDefault="004F2E7A" w:rsidP="004F2E7A">
      <w:pPr>
        <w:pStyle w:val="Titre2"/>
      </w:pPr>
      <w:r>
        <w:t>Limites / fiabilité / complexité de l’algorithme</w:t>
      </w:r>
    </w:p>
    <w:p w:rsidR="00B404B6" w:rsidRDefault="00B404B6" w:rsidP="00B404B6">
      <w:pPr>
        <w:rPr>
          <w:i/>
          <w:color w:val="FF0000"/>
        </w:rPr>
      </w:pPr>
      <w:r w:rsidRPr="0002788A">
        <w:rPr>
          <w:color w:val="FF0000"/>
        </w:rPr>
        <w:t>//</w:t>
      </w:r>
      <w:r w:rsidR="00AE3FFA" w:rsidRPr="0002788A">
        <w:rPr>
          <w:i/>
          <w:color w:val="FF0000"/>
        </w:rPr>
        <w:t xml:space="preserve"> </w:t>
      </w:r>
      <w:proofErr w:type="spellStart"/>
      <w:r w:rsidR="00AE3FFA" w:rsidRPr="0002788A">
        <w:rPr>
          <w:i/>
          <w:color w:val="FF0000"/>
        </w:rPr>
        <w:t>Summons</w:t>
      </w:r>
      <w:proofErr w:type="spellEnd"/>
      <w:r w:rsidR="00AE3FFA" w:rsidRPr="0002788A">
        <w:rPr>
          <w:i/>
          <w:color w:val="FF0000"/>
        </w:rPr>
        <w:t xml:space="preserve"> the </w:t>
      </w:r>
      <w:proofErr w:type="spellStart"/>
      <w:r w:rsidR="00AE3FFA" w:rsidRPr="0002788A">
        <w:rPr>
          <w:i/>
          <w:color w:val="FF0000"/>
        </w:rPr>
        <w:t>legendary</w:t>
      </w:r>
      <w:proofErr w:type="spellEnd"/>
      <w:r w:rsidR="00AE3FFA" w:rsidRPr="0002788A">
        <w:rPr>
          <w:i/>
          <w:color w:val="FF0000"/>
        </w:rPr>
        <w:t xml:space="preserve"> Golden Pipeau</w:t>
      </w:r>
    </w:p>
    <w:p w:rsidR="005F0BBA" w:rsidRDefault="007D132D" w:rsidP="00B404B6">
      <w:pPr>
        <w:rPr>
          <w:i/>
          <w:color w:val="FF0000"/>
        </w:rPr>
      </w:pPr>
      <w:r>
        <w:rPr>
          <w:i/>
          <w:color w:val="FF0000"/>
        </w:rPr>
        <w:t>Représentation</w:t>
      </w:r>
      <w:r w:rsidR="005F0BBA">
        <w:rPr>
          <w:i/>
          <w:color w:val="FF0000"/>
        </w:rPr>
        <w:t xml:space="preserve"> graphique dégueu au-delà de 30 sommets et p &gt; 0.5</w:t>
      </w:r>
    </w:p>
    <w:p w:rsidR="00AE4545" w:rsidRPr="0002788A" w:rsidRDefault="00AE4545" w:rsidP="00B404B6">
      <w:pPr>
        <w:rPr>
          <w:color w:val="FF0000"/>
        </w:rPr>
      </w:pPr>
      <w:proofErr w:type="spellStart"/>
      <w:r>
        <w:rPr>
          <w:color w:val="FF0000"/>
        </w:rPr>
        <w:t>FindCycle</w:t>
      </w:r>
      <w:proofErr w:type="spellEnd"/>
      <w:r>
        <w:rPr>
          <w:color w:val="FF0000"/>
        </w:rPr>
        <w:t xml:space="preserve"> en </w:t>
      </w:r>
      <w:proofErr w:type="gramStart"/>
      <w:r>
        <w:rPr>
          <w:color w:val="FF0000"/>
        </w:rPr>
        <w:t>O(</w:t>
      </w:r>
      <w:proofErr w:type="gramEnd"/>
      <w:r>
        <w:rPr>
          <w:color w:val="FF0000"/>
        </w:rPr>
        <w:t xml:space="preserve">n²), </w:t>
      </w:r>
      <w:proofErr w:type="spellStart"/>
      <w:r>
        <w:rPr>
          <w:color w:val="FF0000"/>
        </w:rPr>
        <w:t>findEulérian</w:t>
      </w:r>
      <w:proofErr w:type="spellEnd"/>
      <w:r>
        <w:rPr>
          <w:color w:val="FF0000"/>
        </w:rPr>
        <w:t xml:space="preserve"> en O(max(</w:t>
      </w:r>
      <w:proofErr w:type="spellStart"/>
      <w:r>
        <w:rPr>
          <w:color w:val="FF0000"/>
        </w:rPr>
        <w:t>Card</w:t>
      </w:r>
      <w:proofErr w:type="spellEnd"/>
      <w:r>
        <w:rPr>
          <w:color w:val="FF0000"/>
        </w:rPr>
        <w:t xml:space="preserve"> E, n²)), avec </w:t>
      </w:r>
      <w:proofErr w:type="spellStart"/>
      <w:r>
        <w:rPr>
          <w:color w:val="FF0000"/>
        </w:rPr>
        <w:t>Card</w:t>
      </w:r>
      <w:proofErr w:type="spellEnd"/>
      <w:r>
        <w:rPr>
          <w:color w:val="FF0000"/>
        </w:rPr>
        <w:t xml:space="preserve"> E = n(n-1)/2 * p , donc </w:t>
      </w:r>
      <w:proofErr w:type="spellStart"/>
      <w:r>
        <w:rPr>
          <w:color w:val="FF0000"/>
        </w:rPr>
        <w:t>algo</w:t>
      </w:r>
      <w:proofErr w:type="spellEnd"/>
      <w:r>
        <w:rPr>
          <w:color w:val="FF0000"/>
        </w:rPr>
        <w:t xml:space="preserve"> en </w:t>
      </w:r>
      <w:r w:rsidRPr="00AE4545">
        <w:rPr>
          <w:b/>
          <w:color w:val="FF0000"/>
        </w:rPr>
        <w:t>O(n²)</w:t>
      </w:r>
      <w:r>
        <w:rPr>
          <w:color w:val="FF0000"/>
        </w:rPr>
        <w:t xml:space="preserve"> ???  complexité </w:t>
      </w:r>
      <w:proofErr w:type="spellStart"/>
      <w:r>
        <w:rPr>
          <w:color w:val="FF0000"/>
        </w:rPr>
        <w:t>makeEulerian</w:t>
      </w:r>
      <w:proofErr w:type="spellEnd"/>
      <w:r>
        <w:rPr>
          <w:color w:val="FF0000"/>
        </w:rPr>
        <w:t> ???</w:t>
      </w:r>
      <w:bookmarkStart w:id="0" w:name="_GoBack"/>
      <w:bookmarkEnd w:id="0"/>
    </w:p>
    <w:sectPr w:rsidR="00AE4545" w:rsidRPr="0002788A">
      <w:headerReference w:type="even" r:id="rId13"/>
      <w:headerReference w:type="default" r:id="rId14"/>
      <w:footerReference w:type="even" r:id="rId15"/>
      <w:footerReference w:type="default" r:id="rId16"/>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93C" w:rsidRDefault="00B7793C">
      <w:pPr>
        <w:spacing w:after="0" w:line="240" w:lineRule="auto"/>
      </w:pPr>
      <w:r>
        <w:separator/>
      </w:r>
    </w:p>
  </w:endnote>
  <w:endnote w:type="continuationSeparator" w:id="0">
    <w:p w:rsidR="00B7793C" w:rsidRDefault="00B77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166" w:rsidRDefault="00FF1166"/>
  <w:p w:rsidR="00FF1166" w:rsidRDefault="002F2ABB" w:rsidP="001F6BB8">
    <w:pPr>
      <w:pStyle w:val="Pieddepagepaire"/>
      <w:jc w:val="right"/>
    </w:pPr>
    <w:r>
      <w:t xml:space="preserve">Page </w:t>
    </w:r>
    <w:r>
      <w:fldChar w:fldCharType="begin"/>
    </w:r>
    <w:r>
      <w:instrText>PAGE   \* MERGEFORMAT</w:instrText>
    </w:r>
    <w:r>
      <w:fldChar w:fldCharType="separate"/>
    </w:r>
    <w:r w:rsidR="00AE4545" w:rsidRPr="00AE4545">
      <w:rPr>
        <w:noProof/>
        <w:sz w:val="24"/>
        <w:szCs w:val="24"/>
      </w:rPr>
      <w:t>4</w:t>
    </w:r>
    <w:r>
      <w:rPr>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166" w:rsidRDefault="00FF1166"/>
  <w:p w:rsidR="00FF1166" w:rsidRDefault="002F2ABB" w:rsidP="001F6BB8">
    <w:pPr>
      <w:pStyle w:val="Pieddepageimpaire"/>
    </w:pPr>
    <w:r>
      <w:t xml:space="preserve">Page </w:t>
    </w:r>
    <w:r>
      <w:fldChar w:fldCharType="begin"/>
    </w:r>
    <w:r>
      <w:instrText>PAGE   \* MERGEFORMAT</w:instrText>
    </w:r>
    <w:r>
      <w:fldChar w:fldCharType="separate"/>
    </w:r>
    <w:r w:rsidR="00AE4545" w:rsidRPr="00AE4545">
      <w:rPr>
        <w:noProof/>
        <w:sz w:val="24"/>
        <w:szCs w:val="24"/>
      </w:rPr>
      <w:t>3</w:t>
    </w:r>
    <w:r>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93C" w:rsidRDefault="00B7793C">
      <w:pPr>
        <w:spacing w:after="0" w:line="240" w:lineRule="auto"/>
      </w:pPr>
      <w:r>
        <w:separator/>
      </w:r>
    </w:p>
  </w:footnote>
  <w:footnote w:type="continuationSeparator" w:id="0">
    <w:p w:rsidR="00B7793C" w:rsidRDefault="00B779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166" w:rsidRDefault="00B7793C">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EndPr/>
      <w:sdtContent>
        <w:r w:rsidR="00AB021B">
          <w:t>Projet de théorie des graphes</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166" w:rsidRDefault="00B7793C">
    <w:pPr>
      <w:pStyle w:val="En-ttedepageimpaire"/>
    </w:pPr>
    <w:sdt>
      <w:sdtPr>
        <w:alias w:val="Titre"/>
        <w:id w:val="540932446"/>
        <w:dataBinding w:prefixMappings="xmlns:ns0='http://schemas.openxmlformats.org/package/2006/metadata/core-properties' xmlns:ns1='http://purl.org/dc/elements/1.1/'" w:xpath="/ns0:coreProperties[1]/ns1:title[1]" w:storeItemID="{6C3C8BC8-F283-45AE-878A-BAB7291924A1}"/>
        <w:text/>
      </w:sdtPr>
      <w:sdtEndPr/>
      <w:sdtContent>
        <w:r w:rsidR="00AB021B">
          <w:t>Projet de théorie des graphes</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4A72177"/>
    <w:multiLevelType w:val="hybridMultilevel"/>
    <w:tmpl w:val="F67C7BB4"/>
    <w:lvl w:ilvl="0" w:tplc="3CD2B096">
      <w:numFmt w:val="bullet"/>
      <w:lvlText w:val="-"/>
      <w:lvlJc w:val="left"/>
      <w:pPr>
        <w:ind w:left="1800" w:hanging="360"/>
      </w:pPr>
      <w:rPr>
        <w:rFonts w:ascii="Tw Cen MT" w:eastAsiaTheme="minorEastAsia" w:hAnsi="Tw Cen MT" w:cs="Times New Roman" w:hint="default"/>
        <w:i/>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8" w15:restartNumberingAfterBreak="0">
    <w:nsid w:val="3AD3616B"/>
    <w:multiLevelType w:val="hybridMultilevel"/>
    <w:tmpl w:val="DCECFA2C"/>
    <w:lvl w:ilvl="0" w:tplc="EAA8B560">
      <w:numFmt w:val="bullet"/>
      <w:lvlText w:val="-"/>
      <w:lvlJc w:val="left"/>
      <w:pPr>
        <w:ind w:left="720" w:hanging="360"/>
      </w:pPr>
      <w:rPr>
        <w:rFonts w:ascii="Tw Cen MT" w:eastAsiaTheme="minorHAnsi" w:hAnsi="Tw Cen M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11E411E"/>
    <w:multiLevelType w:val="hybridMultilevel"/>
    <w:tmpl w:val="1F2ADAA8"/>
    <w:lvl w:ilvl="0" w:tplc="44D8A734">
      <w:numFmt w:val="bullet"/>
      <w:lvlText w:val="-"/>
      <w:lvlJc w:val="left"/>
      <w:pPr>
        <w:ind w:left="1800" w:hanging="360"/>
      </w:pPr>
      <w:rPr>
        <w:rFonts w:ascii="Tw Cen MT" w:eastAsiaTheme="minorEastAsia" w:hAnsi="Tw Cen MT" w:cs="Times New Roman" w:hint="default"/>
        <w:i/>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0" w15:restartNumberingAfterBreak="0">
    <w:nsid w:val="54F51093"/>
    <w:multiLevelType w:val="hybridMultilevel"/>
    <w:tmpl w:val="53CE9FDC"/>
    <w:lvl w:ilvl="0" w:tplc="E5CEA040">
      <w:numFmt w:val="bullet"/>
      <w:lvlText w:val="-"/>
      <w:lvlJc w:val="left"/>
      <w:pPr>
        <w:ind w:left="1755" w:hanging="360"/>
      </w:pPr>
      <w:rPr>
        <w:rFonts w:ascii="Tw Cen MT" w:eastAsiaTheme="minorEastAsia" w:hAnsi="Tw Cen MT" w:cs="Times New Roman" w:hint="default"/>
        <w:i/>
      </w:rPr>
    </w:lvl>
    <w:lvl w:ilvl="1" w:tplc="040C0003" w:tentative="1">
      <w:start w:val="1"/>
      <w:numFmt w:val="bullet"/>
      <w:lvlText w:val="o"/>
      <w:lvlJc w:val="left"/>
      <w:pPr>
        <w:ind w:left="2475" w:hanging="360"/>
      </w:pPr>
      <w:rPr>
        <w:rFonts w:ascii="Courier New" w:hAnsi="Courier New" w:cs="Courier New" w:hint="default"/>
      </w:rPr>
    </w:lvl>
    <w:lvl w:ilvl="2" w:tplc="040C0005" w:tentative="1">
      <w:start w:val="1"/>
      <w:numFmt w:val="bullet"/>
      <w:lvlText w:val=""/>
      <w:lvlJc w:val="left"/>
      <w:pPr>
        <w:ind w:left="3195" w:hanging="360"/>
      </w:pPr>
      <w:rPr>
        <w:rFonts w:ascii="Wingdings" w:hAnsi="Wingdings" w:hint="default"/>
      </w:rPr>
    </w:lvl>
    <w:lvl w:ilvl="3" w:tplc="040C0001" w:tentative="1">
      <w:start w:val="1"/>
      <w:numFmt w:val="bullet"/>
      <w:lvlText w:val=""/>
      <w:lvlJc w:val="left"/>
      <w:pPr>
        <w:ind w:left="3915" w:hanging="360"/>
      </w:pPr>
      <w:rPr>
        <w:rFonts w:ascii="Symbol" w:hAnsi="Symbol" w:hint="default"/>
      </w:rPr>
    </w:lvl>
    <w:lvl w:ilvl="4" w:tplc="040C0003" w:tentative="1">
      <w:start w:val="1"/>
      <w:numFmt w:val="bullet"/>
      <w:lvlText w:val="o"/>
      <w:lvlJc w:val="left"/>
      <w:pPr>
        <w:ind w:left="4635" w:hanging="360"/>
      </w:pPr>
      <w:rPr>
        <w:rFonts w:ascii="Courier New" w:hAnsi="Courier New" w:cs="Courier New" w:hint="default"/>
      </w:rPr>
    </w:lvl>
    <w:lvl w:ilvl="5" w:tplc="040C0005" w:tentative="1">
      <w:start w:val="1"/>
      <w:numFmt w:val="bullet"/>
      <w:lvlText w:val=""/>
      <w:lvlJc w:val="left"/>
      <w:pPr>
        <w:ind w:left="5355" w:hanging="360"/>
      </w:pPr>
      <w:rPr>
        <w:rFonts w:ascii="Wingdings" w:hAnsi="Wingdings" w:hint="default"/>
      </w:rPr>
    </w:lvl>
    <w:lvl w:ilvl="6" w:tplc="040C0001" w:tentative="1">
      <w:start w:val="1"/>
      <w:numFmt w:val="bullet"/>
      <w:lvlText w:val=""/>
      <w:lvlJc w:val="left"/>
      <w:pPr>
        <w:ind w:left="6075" w:hanging="360"/>
      </w:pPr>
      <w:rPr>
        <w:rFonts w:ascii="Symbol" w:hAnsi="Symbol" w:hint="default"/>
      </w:rPr>
    </w:lvl>
    <w:lvl w:ilvl="7" w:tplc="040C0003" w:tentative="1">
      <w:start w:val="1"/>
      <w:numFmt w:val="bullet"/>
      <w:lvlText w:val="o"/>
      <w:lvlJc w:val="left"/>
      <w:pPr>
        <w:ind w:left="6795" w:hanging="360"/>
      </w:pPr>
      <w:rPr>
        <w:rFonts w:ascii="Courier New" w:hAnsi="Courier New" w:cs="Courier New" w:hint="default"/>
      </w:rPr>
    </w:lvl>
    <w:lvl w:ilvl="8" w:tplc="040C0005" w:tentative="1">
      <w:start w:val="1"/>
      <w:numFmt w:val="bullet"/>
      <w:lvlText w:val=""/>
      <w:lvlJc w:val="left"/>
      <w:pPr>
        <w:ind w:left="7515" w:hanging="360"/>
      </w:pPr>
      <w:rPr>
        <w:rFonts w:ascii="Wingdings" w:hAnsi="Wingdings" w:hint="default"/>
      </w:rPr>
    </w:lvl>
  </w:abstractNum>
  <w:abstractNum w:abstractNumId="11" w15:restartNumberingAfterBreak="0">
    <w:nsid w:val="5CC00A3D"/>
    <w:multiLevelType w:val="hybridMultilevel"/>
    <w:tmpl w:val="C0F65268"/>
    <w:lvl w:ilvl="0" w:tplc="14FC5D2C">
      <w:numFmt w:val="bullet"/>
      <w:lvlText w:val="-"/>
      <w:lvlJc w:val="left"/>
      <w:pPr>
        <w:ind w:left="1800" w:hanging="360"/>
      </w:pPr>
      <w:rPr>
        <w:rFonts w:ascii="Tw Cen MT" w:eastAsiaTheme="minorEastAsia" w:hAnsi="Tw Cen MT" w:cs="Times New Roman" w:hint="default"/>
        <w:i/>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4"/>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 w:numId="13">
    <w:abstractNumId w:val="3"/>
  </w:num>
  <w:num w:numId="14">
    <w:abstractNumId w:val="2"/>
  </w:num>
  <w:num w:numId="15">
    <w:abstractNumId w:val="1"/>
  </w:num>
  <w:num w:numId="16">
    <w:abstractNumId w:val="0"/>
  </w:num>
  <w:num w:numId="17">
    <w:abstractNumId w:val="5"/>
  </w:num>
  <w:num w:numId="18">
    <w:abstractNumId w:val="6"/>
  </w:num>
  <w:num w:numId="19">
    <w:abstractNumId w:val="3"/>
  </w:num>
  <w:num w:numId="20">
    <w:abstractNumId w:val="2"/>
  </w:num>
  <w:num w:numId="21">
    <w:abstractNumId w:val="1"/>
  </w:num>
  <w:num w:numId="22">
    <w:abstractNumId w:val="0"/>
  </w:num>
  <w:num w:numId="23">
    <w:abstractNumId w:val="5"/>
  </w:num>
  <w:num w:numId="24">
    <w:abstractNumId w:val="8"/>
  </w:num>
  <w:num w:numId="25">
    <w:abstractNumId w:val="9"/>
  </w:num>
  <w:num w:numId="26">
    <w:abstractNumId w:val="11"/>
  </w:num>
  <w:num w:numId="27">
    <w:abstractNumId w:val="10"/>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21B"/>
    <w:rsid w:val="0000704C"/>
    <w:rsid w:val="0002788A"/>
    <w:rsid w:val="00043EDE"/>
    <w:rsid w:val="00083791"/>
    <w:rsid w:val="00085408"/>
    <w:rsid w:val="000A00A5"/>
    <w:rsid w:val="000B2B6F"/>
    <w:rsid w:val="000C686C"/>
    <w:rsid w:val="000D344A"/>
    <w:rsid w:val="000E4C2B"/>
    <w:rsid w:val="000F0549"/>
    <w:rsid w:val="00135309"/>
    <w:rsid w:val="00144867"/>
    <w:rsid w:val="00186399"/>
    <w:rsid w:val="00197F81"/>
    <w:rsid w:val="001D027A"/>
    <w:rsid w:val="001E4AFC"/>
    <w:rsid w:val="001F6BB8"/>
    <w:rsid w:val="0020400E"/>
    <w:rsid w:val="00217511"/>
    <w:rsid w:val="00281F21"/>
    <w:rsid w:val="00287D2C"/>
    <w:rsid w:val="002A2DBD"/>
    <w:rsid w:val="002C3858"/>
    <w:rsid w:val="002C76DB"/>
    <w:rsid w:val="002E0B7A"/>
    <w:rsid w:val="002E6787"/>
    <w:rsid w:val="002F0A59"/>
    <w:rsid w:val="002F2ABB"/>
    <w:rsid w:val="00370D59"/>
    <w:rsid w:val="003E1970"/>
    <w:rsid w:val="003F4157"/>
    <w:rsid w:val="00407ACC"/>
    <w:rsid w:val="00441D43"/>
    <w:rsid w:val="004679C4"/>
    <w:rsid w:val="004917BD"/>
    <w:rsid w:val="004C6053"/>
    <w:rsid w:val="004D4E36"/>
    <w:rsid w:val="004F2E7A"/>
    <w:rsid w:val="00511A2A"/>
    <w:rsid w:val="00511E21"/>
    <w:rsid w:val="00525D0C"/>
    <w:rsid w:val="005D0F02"/>
    <w:rsid w:val="005D4F67"/>
    <w:rsid w:val="005F0BBA"/>
    <w:rsid w:val="005F526D"/>
    <w:rsid w:val="00682A13"/>
    <w:rsid w:val="006C1CF7"/>
    <w:rsid w:val="007346F2"/>
    <w:rsid w:val="007520A0"/>
    <w:rsid w:val="00752FBF"/>
    <w:rsid w:val="007D132D"/>
    <w:rsid w:val="00822ADC"/>
    <w:rsid w:val="008A356C"/>
    <w:rsid w:val="008B7212"/>
    <w:rsid w:val="008D1475"/>
    <w:rsid w:val="00903093"/>
    <w:rsid w:val="00973913"/>
    <w:rsid w:val="009C294B"/>
    <w:rsid w:val="009E17B7"/>
    <w:rsid w:val="00A46C07"/>
    <w:rsid w:val="00AA36EE"/>
    <w:rsid w:val="00AB021B"/>
    <w:rsid w:val="00AE3FFA"/>
    <w:rsid w:val="00AE4545"/>
    <w:rsid w:val="00B135D4"/>
    <w:rsid w:val="00B404B6"/>
    <w:rsid w:val="00B7793C"/>
    <w:rsid w:val="00BB717C"/>
    <w:rsid w:val="00C10D0A"/>
    <w:rsid w:val="00C145AD"/>
    <w:rsid w:val="00D539FD"/>
    <w:rsid w:val="00DD297C"/>
    <w:rsid w:val="00E746B8"/>
    <w:rsid w:val="00E829CE"/>
    <w:rsid w:val="00EC2675"/>
    <w:rsid w:val="00F33854"/>
    <w:rsid w:val="00F3513F"/>
    <w:rsid w:val="00F60308"/>
    <w:rsid w:val="00F626AC"/>
    <w:rsid w:val="00FC4AE8"/>
    <w:rsid w:val="00FF11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924C17-5DE2-4EC3-A855-A9EC4BBB0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semiHidden/>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99"/>
    <w:semiHidden/>
    <w:unhideWhenUsed/>
    <w:pPr>
      <w:tabs>
        <w:tab w:val="right" w:leader="dot" w:pos="8630"/>
      </w:tabs>
      <w:spacing w:after="40" w:line="240" w:lineRule="auto"/>
      <w:ind w:left="144"/>
    </w:pPr>
  </w:style>
  <w:style w:type="paragraph" w:styleId="TM3">
    <w:name w:val="toc 3"/>
    <w:basedOn w:val="Normal"/>
    <w:next w:val="Normal"/>
    <w:autoRedefine/>
    <w:uiPriority w:val="99"/>
    <w:semiHidden/>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233;a\AppData\Roaming\Microsoft\Templates\Rapport%20(Th&#232;me%20M&#233;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38507C828024C64848D98B0CD764F0F"/>
        <w:category>
          <w:name w:val="Général"/>
          <w:gallery w:val="placeholder"/>
        </w:category>
        <w:types>
          <w:type w:val="bbPlcHdr"/>
        </w:types>
        <w:behaviors>
          <w:behavior w:val="content"/>
        </w:behaviors>
        <w:guid w:val="{C76813CA-08D3-4A45-A8B9-D06537B4181B}"/>
      </w:docPartPr>
      <w:docPartBody>
        <w:p w:rsidR="00E22E72" w:rsidRDefault="00272D6F">
          <w:pPr>
            <w:pStyle w:val="538507C828024C64848D98B0CD764F0F"/>
          </w:pPr>
          <w:r>
            <w:rPr>
              <w:rFonts w:asciiTheme="majorHAnsi" w:eastAsiaTheme="majorEastAsia" w:hAnsiTheme="majorHAnsi" w:cstheme="majorBidi"/>
              <w:caps/>
              <w:color w:val="44546A" w:themeColor="text2"/>
              <w:sz w:val="110"/>
              <w:szCs w:val="110"/>
            </w:rPr>
            <w:t>[Titre du document]</w:t>
          </w:r>
        </w:p>
      </w:docPartBody>
    </w:docPart>
    <w:docPart>
      <w:docPartPr>
        <w:name w:val="D9D6B86124304239B30F2C61FD3EC7F6"/>
        <w:category>
          <w:name w:val="Général"/>
          <w:gallery w:val="placeholder"/>
        </w:category>
        <w:types>
          <w:type w:val="bbPlcHdr"/>
        </w:types>
        <w:behaviors>
          <w:behavior w:val="content"/>
        </w:behaviors>
        <w:guid w:val="{D0B914A6-C564-4E01-BD27-33E4361A36D5}"/>
      </w:docPartPr>
      <w:docPartBody>
        <w:p w:rsidR="00E22E72" w:rsidRDefault="00272D6F">
          <w:pPr>
            <w:pStyle w:val="D9D6B86124304239B30F2C61FD3EC7F6"/>
          </w:pPr>
          <w:r>
            <w:rPr>
              <w:color w:val="FFFFFF" w:themeColor="background1"/>
              <w:sz w:val="32"/>
              <w:szCs w:val="32"/>
            </w:rPr>
            <w:t>[Choisir la date]</w:t>
          </w:r>
        </w:p>
      </w:docPartBody>
    </w:docPart>
    <w:docPart>
      <w:docPartPr>
        <w:name w:val="BEC28EC002FB402AB180E30817F3B873"/>
        <w:category>
          <w:name w:val="Général"/>
          <w:gallery w:val="placeholder"/>
        </w:category>
        <w:types>
          <w:type w:val="bbPlcHdr"/>
        </w:types>
        <w:behaviors>
          <w:behavior w:val="content"/>
        </w:behaviors>
        <w:guid w:val="{82A8AD17-73BA-4695-855E-342F03A71F45}"/>
      </w:docPartPr>
      <w:docPartBody>
        <w:p w:rsidR="00E22E72" w:rsidRDefault="00272D6F">
          <w:pPr>
            <w:pStyle w:val="BEC28EC002FB402AB180E30817F3B873"/>
          </w:pPr>
          <w:r>
            <w:rPr>
              <w:color w:val="FFFFFF" w:themeColor="background1"/>
              <w:sz w:val="40"/>
              <w:szCs w:val="40"/>
            </w:rPr>
            <w:t>[Sous-titre du document]</w:t>
          </w:r>
        </w:p>
      </w:docPartBody>
    </w:docPart>
    <w:docPart>
      <w:docPartPr>
        <w:name w:val="1229B585F38248B5AEE0260F5FF9CA62"/>
        <w:category>
          <w:name w:val="Général"/>
          <w:gallery w:val="placeholder"/>
        </w:category>
        <w:types>
          <w:type w:val="bbPlcHdr"/>
        </w:types>
        <w:behaviors>
          <w:behavior w:val="content"/>
        </w:behaviors>
        <w:guid w:val="{A9E1E7FB-29DC-466C-ABB1-1C97ABF3FC66}"/>
      </w:docPartPr>
      <w:docPartBody>
        <w:p w:rsidR="00E22E72" w:rsidRDefault="00272D6F">
          <w:pPr>
            <w:pStyle w:val="1229B585F38248B5AEE0260F5FF9CA62"/>
          </w:pPr>
          <w:r>
            <w:t>[Titre du document]</w:t>
          </w:r>
        </w:p>
      </w:docPartBody>
    </w:docPart>
    <w:docPart>
      <w:docPartPr>
        <w:name w:val="E7CC4D051D9348BDAAA732E899579DBB"/>
        <w:category>
          <w:name w:val="Général"/>
          <w:gallery w:val="placeholder"/>
        </w:category>
        <w:types>
          <w:type w:val="bbPlcHdr"/>
        </w:types>
        <w:behaviors>
          <w:behavior w:val="content"/>
        </w:behaviors>
        <w:guid w:val="{8D84477D-6CE5-45CE-B1E4-452203B22877}"/>
      </w:docPartPr>
      <w:docPartBody>
        <w:p w:rsidR="00E22E72" w:rsidRDefault="00272D6F">
          <w:pPr>
            <w:pStyle w:val="E7CC4D051D9348BDAAA732E899579DBB"/>
          </w:pPr>
          <w:r>
            <w:t>[Sous-titre]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D6F"/>
    <w:rsid w:val="00272D6F"/>
    <w:rsid w:val="004C0165"/>
    <w:rsid w:val="0058205B"/>
    <w:rsid w:val="00A3378D"/>
    <w:rsid w:val="00C35812"/>
    <w:rsid w:val="00D80F54"/>
    <w:rsid w:val="00E22E72"/>
    <w:rsid w:val="00EF576B"/>
    <w:rsid w:val="00FA5F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5B9BD5"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38507C828024C64848D98B0CD764F0F">
    <w:name w:val="538507C828024C64848D98B0CD764F0F"/>
  </w:style>
  <w:style w:type="paragraph" w:customStyle="1" w:styleId="D9D6B86124304239B30F2C61FD3EC7F6">
    <w:name w:val="D9D6B86124304239B30F2C61FD3EC7F6"/>
  </w:style>
  <w:style w:type="paragraph" w:customStyle="1" w:styleId="BEC28EC002FB402AB180E30817F3B873">
    <w:name w:val="BEC28EC002FB402AB180E30817F3B873"/>
  </w:style>
  <w:style w:type="paragraph" w:customStyle="1" w:styleId="DAA35EAD97374A51801D7CC50FF8C555">
    <w:name w:val="DAA35EAD97374A51801D7CC50FF8C555"/>
  </w:style>
  <w:style w:type="paragraph" w:customStyle="1" w:styleId="1229B585F38248B5AEE0260F5FF9CA62">
    <w:name w:val="1229B585F38248B5AEE0260F5FF9CA62"/>
  </w:style>
  <w:style w:type="paragraph" w:customStyle="1" w:styleId="E7CC4D051D9348BDAAA732E899579DBB">
    <w:name w:val="E7CC4D051D9348BDAAA732E899579DBB"/>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5B9BD5"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59CAABFA6FEA422B9C9A2C1F2D82A9CA">
    <w:name w:val="59CAABFA6FEA422B9C9A2C1F2D82A9CA"/>
  </w:style>
  <w:style w:type="character" w:styleId="Textedelespacerserv">
    <w:name w:val="Placeholder Text"/>
    <w:basedOn w:val="Policepardfaut"/>
    <w:uiPriority w:val="99"/>
    <w:unhideWhenUsed/>
    <w:rsid w:val="00C358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Berthomier Léa Guillet Valentin</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C398B6D3-A7BE-4CD3-8157-81DF12BA4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Médian).dotx</Template>
  <TotalTime>387</TotalTime>
  <Pages>5</Pages>
  <Words>981</Words>
  <Characters>5396</Characters>
  <Application>Microsoft Office Word</Application>
  <DocSecurity>0</DocSecurity>
  <Lines>44</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de théorie des graphes</vt:lpstr>
      <vt:lpstr/>
    </vt:vector>
  </TitlesOfParts>
  <Company/>
  <LinksUpToDate>false</LinksUpToDate>
  <CharactersWithSpaces>6365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théorie des graphes</dc:title>
  <dc:subject>Recherche des tours d’Euler dans un graphe</dc:subject>
  <dc:creator>v.guillet</dc:creator>
  <cp:keywords/>
  <cp:lastModifiedBy>Lea</cp:lastModifiedBy>
  <cp:revision>60</cp:revision>
  <dcterms:created xsi:type="dcterms:W3CDTF">2016-05-18T20:22:00Z</dcterms:created>
  <dcterms:modified xsi:type="dcterms:W3CDTF">2016-05-23T21:05:00Z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